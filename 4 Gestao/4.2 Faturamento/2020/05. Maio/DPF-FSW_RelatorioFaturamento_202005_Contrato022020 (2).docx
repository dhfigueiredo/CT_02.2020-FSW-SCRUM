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CB97" w14:textId="77777777" w:rsidR="00A5545E" w:rsidRDefault="00A5545E" w:rsidP="005E2109">
      <w:pPr>
        <w:tabs>
          <w:tab w:val="left" w:pos="5984"/>
        </w:tabs>
        <w:rPr>
          <w:sz w:val="18"/>
        </w:rPr>
      </w:pPr>
    </w:p>
    <w:p w14:paraId="31CC4024" w14:textId="77777777" w:rsidR="00052A80" w:rsidRPr="00963ED0" w:rsidRDefault="003F0DE4" w:rsidP="005E2109">
      <w:pPr>
        <w:tabs>
          <w:tab w:val="left" w:pos="5984"/>
        </w:tabs>
        <w:rPr>
          <w:sz w:val="18"/>
        </w:rPr>
      </w:pPr>
      <w:r w:rsidRPr="00963ED0">
        <w:rPr>
          <w:sz w:val="18"/>
        </w:rPr>
        <w:tab/>
      </w:r>
      <w:r w:rsidRPr="00963ED0">
        <w:rPr>
          <w:sz w:val="18"/>
        </w:rPr>
        <w:tab/>
      </w:r>
    </w:p>
    <w:p w14:paraId="03C56838" w14:textId="77777777" w:rsidR="00052A80" w:rsidRPr="00963ED0" w:rsidRDefault="00052A80">
      <w:pPr>
        <w:rPr>
          <w:sz w:val="18"/>
        </w:rPr>
      </w:pPr>
    </w:p>
    <w:p w14:paraId="473BD63B" w14:textId="77777777" w:rsidR="00052A80" w:rsidRPr="00963ED0" w:rsidRDefault="00052A80">
      <w:pPr>
        <w:rPr>
          <w:sz w:val="18"/>
        </w:rPr>
      </w:pPr>
    </w:p>
    <w:p w14:paraId="5D965D83" w14:textId="77777777" w:rsidR="00052A80" w:rsidRPr="00963ED0" w:rsidRDefault="00052A80">
      <w:pPr>
        <w:rPr>
          <w:sz w:val="18"/>
        </w:rPr>
      </w:pPr>
    </w:p>
    <w:p w14:paraId="2217D7EA" w14:textId="7CE27795" w:rsidR="003E231A" w:rsidRPr="000350FA" w:rsidRDefault="003E231A" w:rsidP="000350FA"/>
    <w:p w14:paraId="1712896A" w14:textId="3D2E6BC5" w:rsidR="000350FA" w:rsidRDefault="000350FA" w:rsidP="000350FA"/>
    <w:p w14:paraId="38E92A40" w14:textId="6406B03D" w:rsidR="000350FA" w:rsidRDefault="000350FA" w:rsidP="000350FA"/>
    <w:p w14:paraId="6FA40FF0" w14:textId="04046D17" w:rsidR="000350FA" w:rsidRDefault="000350FA" w:rsidP="000350FA"/>
    <w:p w14:paraId="38D9CB6C" w14:textId="165DAD54" w:rsidR="000350FA" w:rsidRDefault="000350FA" w:rsidP="000350FA"/>
    <w:p w14:paraId="22CF20BF" w14:textId="7F27FFD2" w:rsidR="000350FA" w:rsidRDefault="000350FA" w:rsidP="000350FA"/>
    <w:p w14:paraId="3C8E2396" w14:textId="33F7F48E" w:rsidR="000350FA" w:rsidRDefault="000350FA" w:rsidP="000350FA"/>
    <w:p w14:paraId="4A6DB4DE" w14:textId="6DC074D9" w:rsidR="000350FA" w:rsidRDefault="000350FA" w:rsidP="000350FA"/>
    <w:p w14:paraId="0B4F9E9F" w14:textId="088501EC" w:rsidR="000350FA" w:rsidRDefault="000350FA" w:rsidP="000350FA"/>
    <w:p w14:paraId="71A76B23" w14:textId="3EC60497" w:rsidR="000350FA" w:rsidRDefault="000350FA" w:rsidP="000350FA"/>
    <w:p w14:paraId="4DAAFDD4" w14:textId="33D89A37" w:rsidR="000350FA" w:rsidRDefault="000350FA" w:rsidP="000350FA"/>
    <w:p w14:paraId="17A0EE8C" w14:textId="77777777" w:rsidR="000350FA" w:rsidRPr="000350FA" w:rsidRDefault="000350FA" w:rsidP="000350FA"/>
    <w:p w14:paraId="07C2EE66" w14:textId="77777777" w:rsidR="003E231A" w:rsidRPr="000350FA" w:rsidRDefault="003E231A" w:rsidP="000C25E9">
      <w:pPr>
        <w:pStyle w:val="Ttulo1"/>
        <w:ind w:right="272"/>
        <w:rPr>
          <w:color w:val="002060"/>
          <w:sz w:val="44"/>
          <w:szCs w:val="48"/>
        </w:rPr>
      </w:pPr>
    </w:p>
    <w:p w14:paraId="5C406FFB" w14:textId="17D6E615" w:rsidR="003E231A" w:rsidRDefault="003E231A" w:rsidP="000C25E9">
      <w:pPr>
        <w:pStyle w:val="Ttulo1"/>
        <w:ind w:right="272"/>
        <w:rPr>
          <w:color w:val="002060"/>
          <w:sz w:val="44"/>
          <w:szCs w:val="48"/>
        </w:rPr>
      </w:pPr>
    </w:p>
    <w:p w14:paraId="2F14E17A" w14:textId="62AC6346" w:rsidR="003E231A" w:rsidRDefault="003E231A" w:rsidP="000C25E9">
      <w:pPr>
        <w:pStyle w:val="Ttulo1"/>
        <w:ind w:right="272"/>
        <w:rPr>
          <w:color w:val="002060"/>
          <w:sz w:val="44"/>
          <w:szCs w:val="48"/>
        </w:rPr>
      </w:pPr>
    </w:p>
    <w:p w14:paraId="0A695CBC" w14:textId="071745C8" w:rsidR="000350FA" w:rsidRDefault="000350FA" w:rsidP="000350FA"/>
    <w:p w14:paraId="22DCC6F3" w14:textId="0AC92216" w:rsidR="000350FA" w:rsidRDefault="000350FA" w:rsidP="000350FA"/>
    <w:p w14:paraId="612D563F" w14:textId="235287D4" w:rsidR="000350FA" w:rsidRDefault="000350FA" w:rsidP="000350FA"/>
    <w:p w14:paraId="30319ACC" w14:textId="77777777" w:rsidR="000350FA" w:rsidRPr="000350FA" w:rsidRDefault="000350FA" w:rsidP="000350FA"/>
    <w:p w14:paraId="3F4A1365" w14:textId="77777777" w:rsidR="000350FA" w:rsidRPr="000350FA" w:rsidRDefault="000350FA" w:rsidP="000350FA"/>
    <w:p w14:paraId="4F1AD15F" w14:textId="463569B3" w:rsidR="00CF717D" w:rsidRPr="000350FA" w:rsidRDefault="0009405F" w:rsidP="000C25E9">
      <w:pPr>
        <w:pStyle w:val="Ttulo1"/>
        <w:ind w:right="272"/>
        <w:rPr>
          <w:color w:val="002060"/>
          <w:sz w:val="32"/>
        </w:rPr>
      </w:pPr>
      <w:r w:rsidRPr="000350FA">
        <w:rPr>
          <w:color w:val="002060"/>
          <w:sz w:val="44"/>
          <w:szCs w:val="48"/>
        </w:rPr>
        <w:t xml:space="preserve">Relatório </w:t>
      </w:r>
      <w:r w:rsidR="00D058CF" w:rsidRPr="000350FA">
        <w:rPr>
          <w:color w:val="002060"/>
          <w:sz w:val="44"/>
          <w:szCs w:val="48"/>
        </w:rPr>
        <w:t>de Faturamento</w:t>
      </w:r>
      <w:r w:rsidRPr="000350FA">
        <w:rPr>
          <w:color w:val="002060"/>
          <w:sz w:val="44"/>
          <w:szCs w:val="48"/>
        </w:rPr>
        <w:t xml:space="preserve"> - </w:t>
      </w:r>
      <w:r w:rsidR="009E4243">
        <w:rPr>
          <w:color w:val="002060"/>
          <w:sz w:val="44"/>
          <w:szCs w:val="48"/>
        </w:rPr>
        <w:t>01</w:t>
      </w:r>
      <w:r w:rsidRPr="000350FA">
        <w:rPr>
          <w:color w:val="002060"/>
          <w:sz w:val="44"/>
          <w:szCs w:val="48"/>
        </w:rPr>
        <w:br/>
      </w:r>
    </w:p>
    <w:p w14:paraId="52DF115D" w14:textId="4061156E" w:rsidR="00052A80" w:rsidRPr="00963ED0" w:rsidRDefault="00E2590C" w:rsidP="000C25E9">
      <w:pPr>
        <w:ind w:right="414"/>
        <w:jc w:val="right"/>
        <w:rPr>
          <w:b/>
          <w:i/>
          <w:color w:val="808080"/>
          <w:sz w:val="24"/>
          <w:szCs w:val="28"/>
        </w:rPr>
      </w:pPr>
      <w:r>
        <w:rPr>
          <w:b/>
          <w:i/>
          <w:color w:val="808080"/>
          <w:sz w:val="24"/>
          <w:szCs w:val="28"/>
        </w:rPr>
        <w:t>Junho</w:t>
      </w:r>
      <w:r w:rsidR="001C38A5">
        <w:rPr>
          <w:b/>
          <w:i/>
          <w:color w:val="808080"/>
          <w:sz w:val="24"/>
          <w:szCs w:val="28"/>
        </w:rPr>
        <w:t>/20</w:t>
      </w:r>
      <w:r w:rsidR="00415D3C">
        <w:rPr>
          <w:b/>
          <w:i/>
          <w:color w:val="808080"/>
          <w:sz w:val="24"/>
          <w:szCs w:val="28"/>
        </w:rPr>
        <w:t>20</w:t>
      </w:r>
    </w:p>
    <w:p w14:paraId="52A9ED2F" w14:textId="77777777" w:rsidR="00224731" w:rsidRPr="00963ED0" w:rsidRDefault="00376960" w:rsidP="00376960">
      <w:pPr>
        <w:tabs>
          <w:tab w:val="left" w:pos="9520"/>
        </w:tabs>
        <w:jc w:val="left"/>
        <w:rPr>
          <w:b/>
          <w:i/>
          <w:color w:val="808080"/>
          <w:sz w:val="24"/>
          <w:szCs w:val="28"/>
        </w:rPr>
      </w:pPr>
      <w:r w:rsidRPr="00963ED0">
        <w:rPr>
          <w:b/>
          <w:i/>
          <w:color w:val="808080"/>
          <w:sz w:val="24"/>
          <w:szCs w:val="28"/>
        </w:rPr>
        <w:tab/>
      </w:r>
    </w:p>
    <w:p w14:paraId="5BFCFA17" w14:textId="64A4F64A" w:rsidR="00224731" w:rsidRDefault="00FF49C8" w:rsidP="00413CBC">
      <w:pPr>
        <w:spacing w:line="360" w:lineRule="auto"/>
        <w:ind w:right="414"/>
        <w:jc w:val="right"/>
        <w:rPr>
          <w:sz w:val="24"/>
          <w:szCs w:val="28"/>
        </w:rPr>
      </w:pPr>
      <w:r w:rsidRPr="00963ED0">
        <w:rPr>
          <w:sz w:val="24"/>
          <w:szCs w:val="28"/>
        </w:rPr>
        <w:t>Referente às</w:t>
      </w:r>
      <w:r w:rsidR="00224731" w:rsidRPr="00963ED0">
        <w:rPr>
          <w:sz w:val="24"/>
          <w:szCs w:val="28"/>
        </w:rPr>
        <w:t xml:space="preserve"> atividades </w:t>
      </w:r>
      <w:r w:rsidR="00CA311E" w:rsidRPr="00963ED0">
        <w:rPr>
          <w:sz w:val="24"/>
          <w:szCs w:val="28"/>
        </w:rPr>
        <w:t>de</w:t>
      </w:r>
      <w:r w:rsidR="002F70F9" w:rsidRPr="00963ED0">
        <w:rPr>
          <w:sz w:val="24"/>
          <w:szCs w:val="28"/>
        </w:rPr>
        <w:t xml:space="preserve"> </w:t>
      </w:r>
      <w:r w:rsidR="00E2590C">
        <w:rPr>
          <w:sz w:val="24"/>
          <w:szCs w:val="28"/>
        </w:rPr>
        <w:t>Maio</w:t>
      </w:r>
      <w:r w:rsidR="00CA311E" w:rsidRPr="00963ED0">
        <w:rPr>
          <w:sz w:val="24"/>
          <w:szCs w:val="28"/>
        </w:rPr>
        <w:t>/</w:t>
      </w:r>
      <w:r w:rsidR="0047201E" w:rsidRPr="00963ED0">
        <w:rPr>
          <w:sz w:val="24"/>
          <w:szCs w:val="28"/>
        </w:rPr>
        <w:t>20</w:t>
      </w:r>
      <w:r w:rsidR="00747EE7">
        <w:rPr>
          <w:sz w:val="24"/>
          <w:szCs w:val="28"/>
        </w:rPr>
        <w:t>20</w:t>
      </w:r>
    </w:p>
    <w:p w14:paraId="13133247" w14:textId="1098190E" w:rsidR="00052A80" w:rsidRPr="00963ED0" w:rsidRDefault="001E28E7" w:rsidP="000C25E9">
      <w:pPr>
        <w:ind w:right="272"/>
        <w:jc w:val="right"/>
        <w:rPr>
          <w:sz w:val="18"/>
        </w:rPr>
      </w:pPr>
      <w:r w:rsidRPr="00963ED0">
        <w:rPr>
          <w:sz w:val="18"/>
        </w:rPr>
        <w:t xml:space="preserve">(Contrato </w:t>
      </w:r>
      <w:r w:rsidR="009E4243">
        <w:rPr>
          <w:sz w:val="18"/>
        </w:rPr>
        <w:t>02</w:t>
      </w:r>
      <w:r w:rsidRPr="00963ED0">
        <w:rPr>
          <w:sz w:val="18"/>
        </w:rPr>
        <w:t>/20</w:t>
      </w:r>
      <w:r w:rsidR="009E4243">
        <w:rPr>
          <w:sz w:val="18"/>
        </w:rPr>
        <w:t>20</w:t>
      </w:r>
      <w:r w:rsidRPr="00963ED0">
        <w:rPr>
          <w:sz w:val="18"/>
        </w:rPr>
        <w:t>)</w:t>
      </w:r>
    </w:p>
    <w:p w14:paraId="627C932D" w14:textId="77777777" w:rsidR="008A4CE9" w:rsidRPr="00963ED0" w:rsidRDefault="008A4CE9" w:rsidP="005C184F">
      <w:pPr>
        <w:ind w:right="414"/>
        <w:rPr>
          <w:sz w:val="18"/>
        </w:rPr>
      </w:pPr>
      <w:r w:rsidRPr="00963ED0">
        <w:rPr>
          <w:sz w:val="18"/>
        </w:rPr>
        <w:br w:type="page"/>
      </w:r>
    </w:p>
    <w:p w14:paraId="602706D4" w14:textId="77777777" w:rsidR="006E24B1" w:rsidRPr="006D3D96" w:rsidRDefault="006E24B1">
      <w:pPr>
        <w:rPr>
          <w:rFonts w:ascii="Calibri" w:hAnsi="Calibri"/>
          <w:sz w:val="22"/>
        </w:rPr>
      </w:pPr>
    </w:p>
    <w:p w14:paraId="543DD8EB" w14:textId="77777777" w:rsidR="003B5897" w:rsidRDefault="003B5897" w:rsidP="005013EE">
      <w:pPr>
        <w:pStyle w:val="PargrafodaLista"/>
        <w:numPr>
          <w:ilvl w:val="0"/>
          <w:numId w:val="28"/>
        </w:numPr>
        <w:rPr>
          <w:rFonts w:ascii="Calibri" w:hAnsi="Calibri"/>
          <w:b/>
          <w:sz w:val="32"/>
          <w:szCs w:val="28"/>
          <w:u w:val="single"/>
        </w:rPr>
      </w:pPr>
      <w:r w:rsidRPr="006D3D96">
        <w:rPr>
          <w:rFonts w:ascii="Calibri" w:hAnsi="Calibri"/>
          <w:b/>
          <w:sz w:val="32"/>
          <w:szCs w:val="28"/>
          <w:u w:val="single"/>
        </w:rPr>
        <w:t>SUSTENTAÇÃO</w:t>
      </w:r>
    </w:p>
    <w:p w14:paraId="63B78A68" w14:textId="77777777" w:rsidR="002262A6" w:rsidRPr="006D3D96" w:rsidRDefault="002262A6" w:rsidP="002262A6">
      <w:pPr>
        <w:pStyle w:val="PargrafodaLista"/>
        <w:ind w:left="0"/>
        <w:rPr>
          <w:rFonts w:ascii="Calibri" w:hAnsi="Calibri"/>
          <w:b/>
          <w:sz w:val="32"/>
          <w:szCs w:val="28"/>
          <w:u w:val="single"/>
        </w:rPr>
      </w:pPr>
    </w:p>
    <w:p w14:paraId="1345AC39" w14:textId="77777777" w:rsidR="00E85DED" w:rsidRDefault="005013EE" w:rsidP="00503440">
      <w:pPr>
        <w:pStyle w:val="PargrafodaLista"/>
        <w:numPr>
          <w:ilvl w:val="1"/>
          <w:numId w:val="28"/>
        </w:numPr>
        <w:tabs>
          <w:tab w:val="left" w:pos="1134"/>
        </w:tabs>
        <w:rPr>
          <w:rFonts w:ascii="Calibri" w:hAnsi="Calibri"/>
          <w:b/>
          <w:sz w:val="28"/>
          <w:szCs w:val="28"/>
        </w:rPr>
      </w:pPr>
      <w:r w:rsidRPr="00E85DED">
        <w:rPr>
          <w:rFonts w:ascii="Calibri" w:hAnsi="Calibri"/>
          <w:b/>
          <w:sz w:val="28"/>
          <w:szCs w:val="28"/>
        </w:rPr>
        <w:t>Demandas atendidas no escopo do faturamento fixo de sustentação</w:t>
      </w:r>
    </w:p>
    <w:p w14:paraId="72ECC485" w14:textId="0239FC3A" w:rsidR="006A1841" w:rsidRDefault="006A1841" w:rsidP="006A1841">
      <w:pPr>
        <w:pStyle w:val="PargrafodaLista"/>
        <w:tabs>
          <w:tab w:val="left" w:pos="1134"/>
        </w:tabs>
        <w:rPr>
          <w:rFonts w:ascii="Calibri" w:hAnsi="Calibri"/>
          <w:b/>
          <w:sz w:val="28"/>
          <w:szCs w:val="28"/>
        </w:rPr>
      </w:pPr>
    </w:p>
    <w:p w14:paraId="058DDDAB" w14:textId="511E16E5" w:rsidR="00194875" w:rsidRPr="00194875" w:rsidRDefault="00194875" w:rsidP="00194875">
      <w:pPr>
        <w:pStyle w:val="PargrafodaLista"/>
        <w:numPr>
          <w:ilvl w:val="2"/>
          <w:numId w:val="28"/>
        </w:numPr>
        <w:tabs>
          <w:tab w:val="left" w:pos="1134"/>
        </w:tabs>
        <w:rPr>
          <w:rFonts w:ascii="Calibri" w:hAnsi="Calibri"/>
          <w:bCs/>
          <w:sz w:val="28"/>
          <w:szCs w:val="28"/>
        </w:rPr>
      </w:pPr>
      <w:r w:rsidRPr="00194875">
        <w:rPr>
          <w:rFonts w:ascii="Calibri" w:hAnsi="Calibri"/>
          <w:bCs/>
          <w:sz w:val="28"/>
          <w:szCs w:val="28"/>
        </w:rPr>
        <w:t>Demandas do Faturamento Fixo da Sustentação em USTs</w:t>
      </w:r>
    </w:p>
    <w:p w14:paraId="0A6129DC" w14:textId="77777777" w:rsidR="00194875" w:rsidRDefault="00194875" w:rsidP="00194875">
      <w:pPr>
        <w:pStyle w:val="PargrafodaLista"/>
        <w:tabs>
          <w:tab w:val="left" w:pos="1134"/>
        </w:tabs>
        <w:ind w:left="1224"/>
        <w:rPr>
          <w:rFonts w:ascii="Calibri" w:hAnsi="Calibri"/>
          <w:b/>
          <w:sz w:val="28"/>
          <w:szCs w:val="28"/>
        </w:rPr>
      </w:pPr>
    </w:p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2126"/>
        <w:gridCol w:w="1560"/>
        <w:gridCol w:w="3685"/>
        <w:gridCol w:w="1559"/>
        <w:gridCol w:w="1134"/>
      </w:tblGrid>
      <w:tr w:rsidR="00194875" w:rsidRPr="00194875" w14:paraId="023C51C5" w14:textId="77777777" w:rsidTr="00194875">
        <w:trPr>
          <w:trHeight w:val="31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5FAD44" w14:textId="77777777" w:rsidR="00194875" w:rsidRPr="00194875" w:rsidRDefault="00194875" w:rsidP="00194875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RM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86C50C" w14:textId="77777777" w:rsidR="00194875" w:rsidRPr="00194875" w:rsidRDefault="00194875" w:rsidP="00194875">
            <w:pPr>
              <w:jc w:val="left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PROJETO/SISTEMA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D4231CF" w14:textId="77777777" w:rsidR="00194875" w:rsidRPr="00194875" w:rsidRDefault="00194875" w:rsidP="00194875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TIPO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7D7A83" w14:textId="77777777" w:rsidR="00194875" w:rsidRPr="00194875" w:rsidRDefault="00194875" w:rsidP="00194875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TÍTULO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D1C2CA" w14:textId="77777777" w:rsidR="00194875" w:rsidRPr="00194875" w:rsidRDefault="00194875" w:rsidP="00194875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DATA FECHAMENTO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92A98FF" w14:textId="77777777" w:rsidR="00194875" w:rsidRPr="00194875" w:rsidRDefault="00194875" w:rsidP="00194875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="Calibri" w:hAnsi="Calibri" w:cs="Calibri"/>
                <w:b/>
                <w:bCs/>
                <w:color w:val="000000"/>
                <w:szCs w:val="20"/>
                <w:lang w:eastAsia="pt-BR"/>
              </w:rPr>
              <w:t>UST</w:t>
            </w:r>
          </w:p>
        </w:tc>
      </w:tr>
      <w:tr w:rsidR="00194875" w:rsidRPr="00194875" w14:paraId="3C061E5D" w14:textId="77777777" w:rsidTr="00194875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9B1F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CD11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E-POL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EE62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F5A6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CEAA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E77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205,00</w:t>
            </w:r>
          </w:p>
        </w:tc>
      </w:tr>
      <w:tr w:rsidR="00194875" w:rsidRPr="00194875" w14:paraId="283A770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7ABB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3E5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90F2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85F4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5B310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3DEE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205,00</w:t>
            </w:r>
          </w:p>
        </w:tc>
      </w:tr>
      <w:tr w:rsidR="00194875" w:rsidRPr="00194875" w14:paraId="6AE6EA9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5AD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8D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SITTEL 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210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96C7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43258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2FE6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185,00</w:t>
            </w:r>
          </w:p>
        </w:tc>
      </w:tr>
      <w:tr w:rsidR="00194875" w:rsidRPr="00194875" w14:paraId="27E4A179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2AB0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060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F0B0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F6757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433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E80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394F0D1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70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A9E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E-GP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EAF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93D17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D84E1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FD0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3947A2E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239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12C5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SISMOB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7AB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0797F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E1A4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2E21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6C70504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6E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3C51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GEPNET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DA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D781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3F2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8646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130,00</w:t>
            </w:r>
          </w:p>
        </w:tc>
      </w:tr>
      <w:tr w:rsidR="00194875" w:rsidRPr="00194875" w14:paraId="5B37FCB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5A37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F20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REF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EFD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D0A98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3EA6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3FC6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12AF759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38B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AE9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SINIC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8456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B278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A85F3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91CB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185,00</w:t>
            </w:r>
          </w:p>
        </w:tc>
      </w:tr>
      <w:tr w:rsidR="00194875" w:rsidRPr="00194875" w14:paraId="3EEE6C1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FFFC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0C7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SISCART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E50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785C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52ECB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F29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180,00</w:t>
            </w:r>
          </w:p>
        </w:tc>
      </w:tr>
      <w:tr w:rsidR="00194875" w:rsidRPr="00194875" w14:paraId="79A68DB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9C1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E9BA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EDUCA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6678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F7F2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EE3A2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10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135,00</w:t>
            </w:r>
          </w:p>
        </w:tc>
      </w:tr>
      <w:tr w:rsidR="00194875" w:rsidRPr="00194875" w14:paraId="2629F92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7504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F0F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REMOC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C2AC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4272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93B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DC2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120,00</w:t>
            </w:r>
          </w:p>
        </w:tc>
      </w:tr>
      <w:tr w:rsidR="00194875" w:rsidRPr="00194875" w14:paraId="0039F1D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799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CFAE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CATÁLOGO (KEYCLOAK)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17AF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36CE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8FEDD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F6A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205,00</w:t>
            </w:r>
          </w:p>
        </w:tc>
      </w:tr>
      <w:tr w:rsidR="00194875" w:rsidRPr="00194875" w14:paraId="6FFEEE9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0373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274C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SISDOC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931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2E9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B5591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0B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190,00</w:t>
            </w:r>
          </w:p>
        </w:tc>
      </w:tr>
      <w:tr w:rsidR="00194875" w:rsidRPr="00194875" w14:paraId="6968BBA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A70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0D7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PERIÓDICOS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D581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4A07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18725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78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130,00</w:t>
            </w:r>
          </w:p>
        </w:tc>
      </w:tr>
      <w:tr w:rsidR="00194875" w:rsidRPr="00194875" w14:paraId="4319CF3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52AC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7C87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MINER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2A73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6D4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FCB0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37E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185,00</w:t>
            </w:r>
          </w:p>
        </w:tc>
      </w:tr>
      <w:tr w:rsidR="00194875" w:rsidRPr="00194875" w14:paraId="7A00176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6E8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14E4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SAD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4A39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D5326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FC2D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1BC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130,00</w:t>
            </w:r>
          </w:p>
        </w:tc>
      </w:tr>
      <w:tr w:rsidR="00194875" w:rsidRPr="00194875" w14:paraId="5E40AA2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CB3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52C7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RAPINA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8BA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04F0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584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DC0F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170,00</w:t>
            </w:r>
          </w:p>
        </w:tc>
      </w:tr>
      <w:tr w:rsidR="00194875" w:rsidRPr="00194875" w14:paraId="79C77AD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A5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8C2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SISVIA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5019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AE6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35F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75A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145,00</w:t>
            </w:r>
          </w:p>
        </w:tc>
      </w:tr>
      <w:tr w:rsidR="00194875" w:rsidRPr="00194875" w14:paraId="12B5727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1E2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2E4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COMPONENTES CORP NÃO 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797C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F5726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3729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325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170,00</w:t>
            </w:r>
          </w:p>
        </w:tc>
      </w:tr>
      <w:tr w:rsidR="00194875" w:rsidRPr="00194875" w14:paraId="69C16C2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71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CD9F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COMPONENTES CORP 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3E0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B34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D6D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EA87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205,00</w:t>
            </w:r>
          </w:p>
        </w:tc>
      </w:tr>
      <w:tr w:rsidR="00194875" w:rsidRPr="00194875" w14:paraId="041744C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E80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5F15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LEGADO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943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19B96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A4E3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7EE8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205,00</w:t>
            </w:r>
          </w:p>
        </w:tc>
      </w:tr>
      <w:tr w:rsidR="00194875" w:rsidRPr="00194875" w14:paraId="3DDC7E5E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70E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AD0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- MOBILE (FRONTEIRA SISCAER)*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C9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3D9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5CAF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E16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0912DA8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B4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B3F6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AGENDA LEGADO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D1FE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DE8D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72B2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7C4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2C5664B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751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BF0F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SITTEL LEGADO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8D6C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A3707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E9B0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D9FB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540AD6F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88F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0E5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RAVEL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750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C96B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31276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20A1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460EB15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6D40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A66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RAVEL- MOBILE (FRONTEIRA RAVEL)*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D589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BC2F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437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BCA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43BA956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7602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AAE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IMPRESSÃO DE CRACHÁ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D37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D03A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1744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7CA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2F254B0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0E3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567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SISEG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C2F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9225E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C4837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3DB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7215E90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C5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AF8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SGU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8F1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E92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7A30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60B8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4F688E2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A86D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3CE5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SINPI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F5F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956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D7324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FE8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1A11025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2646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B5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SIGCOF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555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DD05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EF291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7749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70B683B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F85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B3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12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E64C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D315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750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200,00</w:t>
            </w:r>
          </w:p>
        </w:tc>
      </w:tr>
      <w:tr w:rsidR="00194875" w:rsidRPr="00194875" w14:paraId="6EA91CD6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8A1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91B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B75A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DDB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54779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DA8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200,00</w:t>
            </w:r>
          </w:p>
        </w:tc>
      </w:tr>
      <w:tr w:rsidR="00194875" w:rsidRPr="00194875" w14:paraId="5858460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25D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BA84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88F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2709E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B4AAA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3B58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185,00</w:t>
            </w:r>
          </w:p>
        </w:tc>
      </w:tr>
      <w:tr w:rsidR="00194875" w:rsidRPr="00194875" w14:paraId="45CFA8D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42F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8BA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F88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3419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82E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032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170,00</w:t>
            </w:r>
          </w:p>
        </w:tc>
      </w:tr>
      <w:tr w:rsidR="00194875" w:rsidRPr="00194875" w14:paraId="43ED3537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CBEE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4A7B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SIAR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04B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7926F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8B1F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F26B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7881B23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F46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D610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ARMAS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F0E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BE96C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AB3B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0E0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395868A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4D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B700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CREDENCIAIS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4DA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D0A3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CFDE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64F2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170,00</w:t>
            </w:r>
          </w:p>
        </w:tc>
      </w:tr>
      <w:tr w:rsidR="00194875" w:rsidRPr="00194875" w14:paraId="50729F1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2EF4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294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SICAD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B53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4A0E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D86A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45C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120,00</w:t>
            </w:r>
          </w:p>
        </w:tc>
      </w:tr>
      <w:tr w:rsidR="00194875" w:rsidRPr="00194875" w14:paraId="25E9226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F542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71F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AGENDA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C54F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357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23B9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50F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155,00</w:t>
            </w:r>
          </w:p>
        </w:tc>
      </w:tr>
      <w:tr w:rsidR="00194875" w:rsidRPr="00194875" w14:paraId="71AA8AE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A18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-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421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PLANTÃO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0A6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Fixo Sustentação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CFF9A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Faturamento - Maio/2020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A8FBD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29/06/2020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68B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3B77E012" w14:textId="77777777" w:rsidTr="00194875">
        <w:trPr>
          <w:trHeight w:val="315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F546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4B0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6595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D1A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23F2C9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  <w:t>TOTAL USTs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C9E999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  <w:t>5055,00</w:t>
            </w:r>
          </w:p>
        </w:tc>
      </w:tr>
    </w:tbl>
    <w:p w14:paraId="0E94EC4D" w14:textId="180EE875" w:rsidR="00194875" w:rsidRDefault="00194875"/>
    <w:p w14:paraId="17EB7B64" w14:textId="77777777" w:rsidR="00194875" w:rsidRDefault="00194875">
      <w:pPr>
        <w:jc w:val="left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br w:type="page"/>
      </w:r>
    </w:p>
    <w:p w14:paraId="6F9186E7" w14:textId="77777777" w:rsidR="00194875" w:rsidRDefault="00194875" w:rsidP="00194875">
      <w:pPr>
        <w:pStyle w:val="PargrafodaLista"/>
        <w:tabs>
          <w:tab w:val="left" w:pos="1134"/>
        </w:tabs>
        <w:ind w:left="1224"/>
        <w:rPr>
          <w:rFonts w:ascii="Calibri" w:hAnsi="Calibri"/>
          <w:bCs/>
          <w:sz w:val="28"/>
          <w:szCs w:val="28"/>
        </w:rPr>
      </w:pPr>
    </w:p>
    <w:p w14:paraId="718F8776" w14:textId="3F926DF8" w:rsidR="00194875" w:rsidRPr="00194875" w:rsidRDefault="00194875" w:rsidP="00194875">
      <w:pPr>
        <w:pStyle w:val="PargrafodaLista"/>
        <w:numPr>
          <w:ilvl w:val="2"/>
          <w:numId w:val="28"/>
        </w:numPr>
        <w:tabs>
          <w:tab w:val="left" w:pos="1134"/>
        </w:tabs>
        <w:rPr>
          <w:rFonts w:ascii="Calibri" w:hAnsi="Calibri"/>
          <w:bCs/>
          <w:sz w:val="28"/>
          <w:szCs w:val="28"/>
        </w:rPr>
      </w:pPr>
      <w:r w:rsidRPr="00194875">
        <w:rPr>
          <w:rFonts w:ascii="Calibri" w:hAnsi="Calibri"/>
          <w:bCs/>
          <w:sz w:val="28"/>
          <w:szCs w:val="28"/>
        </w:rPr>
        <w:t xml:space="preserve">Demandas do Faturamento Fixo da Sustentação em </w:t>
      </w:r>
      <w:r>
        <w:rPr>
          <w:rFonts w:ascii="Calibri" w:hAnsi="Calibri"/>
          <w:bCs/>
          <w:sz w:val="28"/>
          <w:szCs w:val="28"/>
        </w:rPr>
        <w:t>PF</w:t>
      </w:r>
      <w:r w:rsidRPr="00194875">
        <w:rPr>
          <w:rFonts w:ascii="Calibri" w:hAnsi="Calibri"/>
          <w:bCs/>
          <w:sz w:val="28"/>
          <w:szCs w:val="28"/>
        </w:rPr>
        <w:t>s</w:t>
      </w:r>
    </w:p>
    <w:p w14:paraId="0EF89597" w14:textId="77777777" w:rsidR="00194875" w:rsidRDefault="00194875"/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9"/>
        <w:gridCol w:w="2126"/>
        <w:gridCol w:w="1560"/>
        <w:gridCol w:w="3685"/>
        <w:gridCol w:w="1559"/>
        <w:gridCol w:w="1134"/>
      </w:tblGrid>
      <w:tr w:rsidR="00194875" w:rsidRPr="00194875" w14:paraId="5FB76235" w14:textId="77777777" w:rsidTr="00194875">
        <w:trPr>
          <w:trHeight w:val="315"/>
          <w:tblHeader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EA7E25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RM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A2DDFA" w14:textId="77777777" w:rsidR="00194875" w:rsidRPr="00194875" w:rsidRDefault="00194875" w:rsidP="00194875">
            <w:pPr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PROJETO/SISTEMA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2A867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TIPO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275DB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TÍTULO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66138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DATA FECHAMENTO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D090FF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pt-BR"/>
              </w:rPr>
              <w:t>PF</w:t>
            </w:r>
          </w:p>
        </w:tc>
      </w:tr>
      <w:tr w:rsidR="00194875" w:rsidRPr="00194875" w14:paraId="687572B5" w14:textId="77777777" w:rsidTr="00194875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F6A7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46990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512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SISVIA - Sustentação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36CD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383A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 xml:space="preserve">Cadastro de deslocamento não permitido com o perfil de gestor local 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FF11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17/03/2020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FD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613002A7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E82E9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48352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119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8DD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6E25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[NOVO AGENDA] Exibição imediata de configuração (Pré-seleção)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56E0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02/04/2020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B079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2,50</w:t>
            </w:r>
          </w:p>
        </w:tc>
      </w:tr>
      <w:tr w:rsidR="00194875" w:rsidRPr="00194875" w14:paraId="10FF3B8E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9AB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47324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6DE8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3149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5AC0C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Em Listagem Geral de Bens, colunas com valores monetários (formato moeda) devem considerar a vírgula pra dividir as casas decimais.- SPRINT11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146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B4B9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69184AE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7D0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46977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8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SISVIA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49C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B311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serviço para disponibilizar tipo de veículo - SPRINT10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A82E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05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0,50</w:t>
            </w:r>
          </w:p>
        </w:tc>
      </w:tr>
      <w:tr w:rsidR="00194875" w:rsidRPr="00194875" w14:paraId="1C134ED2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DB64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45812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3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ePol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0B2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6F1F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Instaurar IPL - não é possível instaurar IPL vencido (Não é possível atualizar o Caso. Data do Prazo inválida.)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6CF5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FF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2BB08A5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38C6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39307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E3B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DE0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0613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Previsão de campo para procurador (despachante)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DE921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24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170,40</w:t>
            </w:r>
          </w:p>
        </w:tc>
      </w:tr>
      <w:tr w:rsidR="00194875" w:rsidRPr="00194875" w14:paraId="34E3CC2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7399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42106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837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87CE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BEF1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Alterações em TRANSFERÊNCIA EXTERNA (OUTROS ORGÃOS). SPRINT 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07BB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793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40,00</w:t>
            </w:r>
          </w:p>
        </w:tc>
      </w:tr>
      <w:tr w:rsidR="00194875" w:rsidRPr="00194875" w14:paraId="48745C25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CB1D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48789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04B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A3F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48A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Em cadastramento de nota fiscal, não permitir que um material seja adicionado mais de uma vez.(Almoxarifado)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8A57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EB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38FB7F6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FD4B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38540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0C2E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10D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BAFB5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Homologar Documentos - Melhoramento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8D57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A5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3,00</w:t>
            </w:r>
          </w:p>
        </w:tc>
      </w:tr>
      <w:tr w:rsidR="00194875" w:rsidRPr="00194875" w14:paraId="63569B8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2A2D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21134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E4D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EDUCA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6C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7DC7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mecanismo de Exclusão e ou movimentação de alunos dentro de uma turma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8DEB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21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08DE623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8BB99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47326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189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EDUCA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ACC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3179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placa mercosul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D419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A251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14,40</w:t>
            </w:r>
          </w:p>
        </w:tc>
      </w:tr>
      <w:tr w:rsidR="00194875" w:rsidRPr="00194875" w14:paraId="4158894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99C0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47787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4D66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0DC1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7650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Evoluções em Termo de Responsabilidade (1). SPRINT11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C544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16/04/2020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9F63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1A308E5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66F8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36231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9ED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EDUCA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442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FA6D7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registro de atividade de aluno com folha já liberada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45666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B1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12,00</w:t>
            </w:r>
          </w:p>
        </w:tc>
      </w:tr>
      <w:tr w:rsidR="00194875" w:rsidRPr="00194875" w14:paraId="26B4D76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1113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36726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6F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B37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3E0C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Ao preencher o CEP o sistema deve buscar dados no corporativo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8318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2708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152,60</w:t>
            </w:r>
          </w:p>
        </w:tc>
      </w:tr>
      <w:tr w:rsidR="00194875" w:rsidRPr="00194875" w14:paraId="68503671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09E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42713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E8BB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28AF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9988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Inserir Regra de Negócio para verificar GRU antes de gerar uma outra no mesmo requerimento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B43B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14A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4DD642D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5881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38544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713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DE77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527E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Alteração e Renovação com Alteração - Melhoramento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7BB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C4D8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75,60</w:t>
            </w:r>
          </w:p>
        </w:tc>
      </w:tr>
      <w:tr w:rsidR="00194875" w:rsidRPr="00194875" w14:paraId="7C8E154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875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47295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A39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756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1006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Regra para geração de GRU para empresa sem telefone informado no sistema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5A5A4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22/04/2020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6E36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1B6C897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2DCC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49149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C503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REMOC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D9E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CE26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CORREÇÃO DO FATOR DE LOTAÇÃO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466BA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22/04/2020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9E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027B8EC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E0F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2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48345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1061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301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F291E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Atualização do APP IOS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4DE0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23/04/2020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985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52F9EB9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248F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34331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9E5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SINIC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B30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B195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Mudança de lotação de servidores do TJ/MS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F316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23/04/2020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7086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19,00</w:t>
            </w:r>
          </w:p>
        </w:tc>
      </w:tr>
      <w:tr w:rsidR="00194875" w:rsidRPr="00194875" w14:paraId="5CCF035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F3AF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20356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725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Mobilização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CCF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5FE9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Possibilidade de mudar unidade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5CF7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23/04/2020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5AB0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123,00</w:t>
            </w:r>
          </w:p>
        </w:tc>
      </w:tr>
      <w:tr w:rsidR="00194875" w:rsidRPr="00194875" w14:paraId="51ED9F8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0B5C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36582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F5C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710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B6AB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Permitir alteração de Unidade Vinculada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ADA4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24/04/2020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EAA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22,80</w:t>
            </w:r>
          </w:p>
        </w:tc>
      </w:tr>
      <w:tr w:rsidR="00194875" w:rsidRPr="00194875" w14:paraId="6D9BFED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D9A8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47734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94B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E22D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3C6CF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verificação de inconsistência no valor do bem ao finalizar a Alienação -SPRINT 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C79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24/04/2020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ABCD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518A152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B68E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47803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50D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E-GP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8A48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D066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Controle de Acórdão TCU - SPRINT11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B165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637D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11,40</w:t>
            </w:r>
          </w:p>
        </w:tc>
      </w:tr>
      <w:tr w:rsidR="00194875" w:rsidRPr="00194875" w14:paraId="585B1402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E99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47323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2DB5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637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039D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Adicionar exportação para arquivo .xlxs nos relatórios de bens inventariados e não inventariados. - SPRINT11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831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56C5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28,00</w:t>
            </w:r>
          </w:p>
        </w:tc>
      </w:tr>
      <w:tr w:rsidR="00194875" w:rsidRPr="00194875" w14:paraId="6BE5B4C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B83F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44929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2828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SINIC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57EA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8CD2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Acesso à emissão de Certidão de Antecedentes Criminais a deficientes visuais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3D82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8B28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6FD2A64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4A73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45769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6F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CRED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1A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6EA4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6] Novas funcionalidades SISCAER CREDENCIAIS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36AC1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3CE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13,00</w:t>
            </w:r>
          </w:p>
        </w:tc>
      </w:tr>
      <w:tr w:rsidR="00194875" w:rsidRPr="00194875" w14:paraId="149A86C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2F1D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43019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5FBC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CRED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218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44C5A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6] Aprimorar regras e pesquisas no SISCAER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60804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C68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12,60</w:t>
            </w:r>
          </w:p>
        </w:tc>
      </w:tr>
      <w:tr w:rsidR="00194875" w:rsidRPr="00194875" w14:paraId="646DD90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3FF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3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49170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AF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CATÁLOGO (Keycloak)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40A3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96C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ARQUITETURA: serviço do catalogo-rest para recuperar usuários em determinado papel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6CB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FD0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3,00</w:t>
            </w:r>
          </w:p>
        </w:tc>
      </w:tr>
      <w:tr w:rsidR="00194875" w:rsidRPr="00194875" w14:paraId="34C4BEF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7D7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48400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5615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357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5E1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Em complemento a demanda 47124 Gestor SAT/ANP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F2855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298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4C5204B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E70D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46236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4FB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Não-Críticos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BD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46F6E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[STI Formulário Pré Cadastro] Data de entrada/saída - aumento do prazo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A3E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209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27AAC1E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AFC7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46233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3B5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Não-Críticos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A3A5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C18D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[STI Formulário Pré Cadastro] Alteração do Captcha do formulário web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264D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2AF4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3,50</w:t>
            </w:r>
          </w:p>
        </w:tc>
      </w:tr>
      <w:tr w:rsidR="00194875" w:rsidRPr="00194875" w14:paraId="7EBF9AA9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D07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43713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57AF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Não-Críticos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D9A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9E02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Formulário STI Mobile - Migração para Java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38A4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465B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7,00</w:t>
            </w:r>
          </w:p>
        </w:tc>
      </w:tr>
      <w:tr w:rsidR="00194875" w:rsidRPr="00194875" w14:paraId="6DE454A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D3C9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48216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DF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A63F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3AF12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Atualização do sinarm2-rest-client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420B8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13A3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29,00</w:t>
            </w:r>
          </w:p>
        </w:tc>
      </w:tr>
      <w:tr w:rsidR="00194875" w:rsidRPr="00194875" w14:paraId="5B3911E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AB4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43715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E0A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9CF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D96A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DATA DE VALIDADE DO PROTOCOLO DE REFÚGIO - DPRNM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9D3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E088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84,60</w:t>
            </w:r>
          </w:p>
        </w:tc>
      </w:tr>
      <w:tr w:rsidR="00194875" w:rsidRPr="00194875" w14:paraId="5DBB1AD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0D157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40468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BCB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F402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C6C0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#NOME SOCIAL# CHECKBOX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A96F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C761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84,60</w:t>
            </w:r>
          </w:p>
        </w:tc>
      </w:tr>
      <w:tr w:rsidR="00194875" w:rsidRPr="00194875" w14:paraId="4F2DC75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14C7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49022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8C4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ePol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2B8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DC90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Cadastro de pessoa - Não está excluindo dados do documento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5AB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40DA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4,80</w:t>
            </w:r>
          </w:p>
        </w:tc>
      </w:tr>
      <w:tr w:rsidR="00194875" w:rsidRPr="00194875" w14:paraId="399CB96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458F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49398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62D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REMOC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DBBE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DA22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ICONE DE AJUDA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C245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141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4,00</w:t>
            </w:r>
          </w:p>
        </w:tc>
      </w:tr>
      <w:tr w:rsidR="00194875" w:rsidRPr="00194875" w14:paraId="42F4F34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98B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4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47539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2E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SISCART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D6C1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8DA7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PROMETHEUS - Tarefa: desenvolver novo formulário - "Fraude no Programa Passe Livre"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E1E9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492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30,00</w:t>
            </w:r>
          </w:p>
        </w:tc>
      </w:tr>
      <w:tr w:rsidR="00194875" w:rsidRPr="00194875" w14:paraId="1FD60B17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6388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46537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4247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SISCART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76EE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374C7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Liberar edição dos formulários PROMETHEUS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C7CC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47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32,20</w:t>
            </w:r>
          </w:p>
        </w:tc>
      </w:tr>
      <w:tr w:rsidR="00194875" w:rsidRPr="00194875" w14:paraId="1595C04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4249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44555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D317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SISCART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7B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54B0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Prometheus - Financiamento de veículos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BF7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18A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30,00</w:t>
            </w:r>
          </w:p>
        </w:tc>
      </w:tr>
      <w:tr w:rsidR="00194875" w:rsidRPr="00194875" w14:paraId="4E096E0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D269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45811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EA32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Mobilização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52A3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24CA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OM/OS - Erro em exibição para DG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33DBD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4B46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29,40</w:t>
            </w:r>
          </w:p>
        </w:tc>
      </w:tr>
      <w:tr w:rsidR="00194875" w:rsidRPr="00194875" w14:paraId="66CB109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7BC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43603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033F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6C2C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EA442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Criação de serviço Webservice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453E2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DF1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3,00</w:t>
            </w:r>
          </w:p>
        </w:tc>
      </w:tr>
      <w:tr w:rsidR="00194875" w:rsidRPr="00194875" w14:paraId="32CA36D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91DD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46495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AB3E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Não-Críticos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43C8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B29C8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[STI Mobile] Alteração do QR Code e controle de versão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2C85B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2BC2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2,40</w:t>
            </w:r>
          </w:p>
        </w:tc>
      </w:tr>
      <w:tr w:rsidR="00194875" w:rsidRPr="00194875" w14:paraId="0277A367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6877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46235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263F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Não-Críticos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1C03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6D9E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[STI Formulário Pré Cadastro] Alteração na seleção de idioma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11BB3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93B6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0,70</w:t>
            </w:r>
          </w:p>
        </w:tc>
      </w:tr>
      <w:tr w:rsidR="00194875" w:rsidRPr="00194875" w14:paraId="0D55083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44B8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18940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90B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8DEA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3367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Evolutiva Limitar canais por unidade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BC4B3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A3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38,40</w:t>
            </w:r>
          </w:p>
        </w:tc>
      </w:tr>
      <w:tr w:rsidR="00194875" w:rsidRPr="00194875" w14:paraId="652E369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C33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46307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39BA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359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D5B8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Mehorias na Bilhetagem Automática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CB97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9E6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9,00</w:t>
            </w:r>
          </w:p>
        </w:tc>
      </w:tr>
      <w:tr w:rsidR="00194875" w:rsidRPr="00194875" w14:paraId="39CBD36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09F16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35203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3E83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061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134D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Zoom no oscilograma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A3C52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D4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2,00</w:t>
            </w:r>
          </w:p>
        </w:tc>
      </w:tr>
      <w:tr w:rsidR="00194875" w:rsidRPr="00194875" w14:paraId="2D8CF3A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9020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5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37356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0E0C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BF84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0884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Imei compartilhado entre alvos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9908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B028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6,00</w:t>
            </w:r>
          </w:p>
        </w:tc>
      </w:tr>
      <w:tr w:rsidR="00194875" w:rsidRPr="00194875" w14:paraId="24658D3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CE647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36894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EE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1A99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335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Aprimorar fluxo de operações do monitor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3C74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1682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0996B9E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64F4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46398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CB67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0618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5B16C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9] Ajuste no reply do email enviado às operadoras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648E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7B9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8,40</w:t>
            </w:r>
          </w:p>
        </w:tc>
      </w:tr>
      <w:tr w:rsidR="00194875" w:rsidRPr="00194875" w14:paraId="66FAA947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5FBE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47851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915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B3D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8E8C9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RELATÓRIOS - Gerencial por Servidor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B4CC0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31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6502601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0480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47752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2781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50EA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FD47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ORDENAÇÃO DAS MENSAGENS NAS PASTAS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7A59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948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18,00</w:t>
            </w:r>
          </w:p>
        </w:tc>
      </w:tr>
      <w:tr w:rsidR="00194875" w:rsidRPr="00194875" w14:paraId="05B5CD9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EB4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41217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C097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1D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B421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sinarm-ws-soap - Sinarm 2 (consulta)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604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2BA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95,00</w:t>
            </w:r>
          </w:p>
        </w:tc>
      </w:tr>
      <w:tr w:rsidR="00194875" w:rsidRPr="00194875" w14:paraId="4091B5B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DCF3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48402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40A6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41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5002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Upload de documentos com processos em situação notificado e recurso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4EF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884F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3DCB24F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44FD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47593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7032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1D80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392FA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RASCUNHO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4F7F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9E60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7,80</w:t>
            </w:r>
          </w:p>
        </w:tc>
      </w:tr>
      <w:tr w:rsidR="00194875" w:rsidRPr="00194875" w14:paraId="5FCBF312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D47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49360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1381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7F7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FA96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 cadastramento da nota fiscal possibilitar adicionar material do grupo de intangíveis. (fast track)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3AE3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F31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6E91790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8D19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43159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D050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E-GP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633A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389F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Fita Espelho mes 11 2019 nao processou no sistema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0B70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A9C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6A718EC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C3D3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6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45669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501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EF7A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5EB87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Erro ao tentar gerar mapas e dados diferentes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7E3C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94F3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66,00</w:t>
            </w:r>
          </w:p>
        </w:tc>
      </w:tr>
      <w:tr w:rsidR="00194875" w:rsidRPr="00194875" w14:paraId="221080D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E79E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45779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83D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57B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4F87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Inscrição de Débitos decorrentes de PAI na Dívida Ativa da União junto à PGFN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D108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D07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33,60</w:t>
            </w:r>
          </w:p>
        </w:tc>
      </w:tr>
      <w:tr w:rsidR="00194875" w:rsidRPr="00194875" w14:paraId="2AA31886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C4CA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40523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00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695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49E5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AGENDA- INTEGRAÇÃO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1C22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7B54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24,00</w:t>
            </w:r>
          </w:p>
        </w:tc>
      </w:tr>
      <w:tr w:rsidR="00194875" w:rsidRPr="00194875" w14:paraId="53A39B1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0A67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40520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2E1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C126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B13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AGENDA- INTRANET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4AECE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87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43,20</w:t>
            </w:r>
          </w:p>
        </w:tc>
      </w:tr>
      <w:tr w:rsidR="00194875" w:rsidRPr="00194875" w14:paraId="3257FC5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46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40516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3D04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9CF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2C7D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 AUTORIZAÇÃO DE RESIDÊNICA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2E24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EC6A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41,40</w:t>
            </w:r>
          </w:p>
        </w:tc>
      </w:tr>
      <w:tr w:rsidR="00194875" w:rsidRPr="00194875" w14:paraId="23FA601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953D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40514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1AFE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FA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2F22A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AGENDA- FORMULÁRIO REGISTRO.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219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7EA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31791E99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BA8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45094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D6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D126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A769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Gerar controle de versão para os módulos de DDO e Contratos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3F29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298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12,60</w:t>
            </w:r>
          </w:p>
        </w:tc>
      </w:tr>
      <w:tr w:rsidR="00194875" w:rsidRPr="00194875" w14:paraId="0CFA674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A56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40513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47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A305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E790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 CONDIÇÕES ESPECIAIS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5536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DB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108,00</w:t>
            </w:r>
          </w:p>
        </w:tc>
      </w:tr>
      <w:tr w:rsidR="00194875" w:rsidRPr="00194875" w14:paraId="3F98C47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8747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45746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9E8F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Mobilização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BAB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20BC7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Adequação do sistema ao Decreto 10193/19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EB6B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AF1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71,40</w:t>
            </w:r>
          </w:p>
        </w:tc>
      </w:tr>
      <w:tr w:rsidR="00194875" w:rsidRPr="00194875" w14:paraId="41A683A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4E24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47838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A166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98B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1141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Ajustes em bens intangíveis.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BD8D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30/04/2020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ABC4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10,80</w:t>
            </w:r>
          </w:p>
        </w:tc>
      </w:tr>
      <w:tr w:rsidR="00194875" w:rsidRPr="00194875" w14:paraId="351EFDB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7C69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7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47253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859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SISVIA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4A33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7033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Inclusão no SISVIA dO histórico de veículos excluídos.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4688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13/05/2020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829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17,20</w:t>
            </w:r>
          </w:p>
        </w:tc>
      </w:tr>
      <w:tr w:rsidR="00194875" w:rsidRPr="00194875" w14:paraId="1BE4504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7CA7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35080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1C8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E-GP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67D6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5692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Fita espelho x Webservice: módulo de AFASTAMENTOS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85C4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5C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0,00</w:t>
            </w:r>
          </w:p>
        </w:tc>
      </w:tr>
      <w:tr w:rsidR="00194875" w:rsidRPr="00194875" w14:paraId="6EF780C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324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41191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E4F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0225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82A8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Fluxo - Revisão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8A97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5750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24,60</w:t>
            </w:r>
          </w:p>
        </w:tc>
      </w:tr>
      <w:tr w:rsidR="00194875" w:rsidRPr="00194875" w14:paraId="4C91902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606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50442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44B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Serviços de Integração Críticos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DE51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BBFB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siar-rest: alterar para não validar tamanho bairro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A58C4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3EC6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1F449B0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4D6E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49041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448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0BDD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EE5B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Botão "Nada Consta"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ED7B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AA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28,80</w:t>
            </w:r>
          </w:p>
        </w:tc>
      </w:tr>
      <w:tr w:rsidR="00194875" w:rsidRPr="00194875" w14:paraId="377BE0E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BBA3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48860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316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1CC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81C9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Tratar pendencia - ao deferir alterar para deferido e não conferencia retorno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0F3F1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3AE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11D4202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F4EF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49745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42B4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DE1D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DF02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Formulários agenda PF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72524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BF07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6,00</w:t>
            </w:r>
          </w:p>
        </w:tc>
      </w:tr>
      <w:tr w:rsidR="00194875" w:rsidRPr="00194875" w14:paraId="543DA78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250B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48083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00A9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3624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F123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[NOVO AGENDA] Agendamento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9C30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CE79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4,00</w:t>
            </w:r>
          </w:p>
        </w:tc>
      </w:tr>
      <w:tr w:rsidR="00194875" w:rsidRPr="00194875" w14:paraId="27BB063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1DDA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49651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658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AA4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2705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Acesso pelos estagiários aos módulos almoxarifado e patrimônio do e-log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D8DB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21E2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4,60</w:t>
            </w:r>
          </w:p>
        </w:tc>
      </w:tr>
      <w:tr w:rsidR="00194875" w:rsidRPr="00194875" w14:paraId="2C5A311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9921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46653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713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Componentes Corporativos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5190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3F124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corporativo-rest: criação de serviço para recuperar afastamentos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C8EF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6B3B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4,00</w:t>
            </w:r>
          </w:p>
        </w:tc>
      </w:tr>
      <w:tr w:rsidR="00194875" w:rsidRPr="00194875" w14:paraId="2C5CE96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A8B6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8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2848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21F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EDUCA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A08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E23E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menu de CONSULTA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81CD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84DC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37,00</w:t>
            </w:r>
          </w:p>
        </w:tc>
      </w:tr>
      <w:tr w:rsidR="00194875" w:rsidRPr="00194875" w14:paraId="2A71147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2855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50443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E0B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341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ED70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inclusão do tipo de serviço Entrega de CRNM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AB93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22/05/2020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91B1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74190B8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A6A7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50346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396F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Componentes Corporativos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3A15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0E95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corporativo-rest: serviço de sócios, retornar data de saida da sociedade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1354B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C2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42D249E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B24E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49048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4D35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CADD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4CC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#NOME SOCIAL# Protocolo e Certidão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84A6C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EDF8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7,80</w:t>
            </w:r>
          </w:p>
        </w:tc>
      </w:tr>
      <w:tr w:rsidR="00194875" w:rsidRPr="00194875" w14:paraId="2586D9B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B3476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40517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856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DF45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406E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 LINKS ESPECÍFICOS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9761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A76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3,00</w:t>
            </w:r>
          </w:p>
        </w:tc>
      </w:tr>
      <w:tr w:rsidR="00194875" w:rsidRPr="00194875" w14:paraId="014E1673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C76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35126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A16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2A91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E761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alteração de categoria para órgão público sem taxa, todos os registros passam a ser permanentes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25C8F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B9FC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57B4BDE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FFC3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46598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8E6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0978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328AA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Retirar opção para cadastrar e alterar usuário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FF37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516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0,20</w:t>
            </w:r>
          </w:p>
        </w:tc>
      </w:tr>
      <w:tr w:rsidR="00194875" w:rsidRPr="00194875" w14:paraId="59A71FA5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72C8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34313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50CF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E4CB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220A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PERMITIR RETORNO DO CADASTRO DA ARMA PARA O ESTOQUE DO FABRICANTE/IMPORTADOR POR ACESSO EXTERNO (INTERNET) E INTERNO (INTRANET)..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BC9D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BEE7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15,70</w:t>
            </w:r>
          </w:p>
        </w:tc>
      </w:tr>
      <w:tr w:rsidR="00194875" w:rsidRPr="00194875" w14:paraId="05DA151F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5D86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49946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CC57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0F1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D920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verificação de inconsistência no valor do bem ao tornar bem não localizado - SPRINT 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881F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ED6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67259FD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90B46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49948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23B1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9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E-log - Sustentação</w:t>
              </w:r>
            </w:hyperlink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F5A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E13B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Criar verificação de inconsistência no valor do bem ao ser desmembrado - SPRINT 12</w:t>
              </w:r>
            </w:hyperlink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A819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11D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543C274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20CE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49949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658F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0653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E77BC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verificação de inconsistência no valor do bem ao reavaliar ou reduzir - SPRINT 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4F6E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10C2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7,20</w:t>
            </w:r>
          </w:p>
        </w:tc>
      </w:tr>
      <w:tr w:rsidR="00194875" w:rsidRPr="00194875" w14:paraId="711EE4D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AE8D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49945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6B9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SAD - Sustentação</w:t>
              </w:r>
            </w:hyperlink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6A5F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FA0FC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Problema na estatística do somatório dos casos da pesquisa de "Pena, Cargo e Período"</w:t>
              </w:r>
            </w:hyperlink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B58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26/05/2020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646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3,00</w:t>
            </w:r>
          </w:p>
        </w:tc>
      </w:tr>
      <w:tr w:rsidR="00194875" w:rsidRPr="00194875" w14:paraId="07355568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E9CE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49212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CAD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E-log - Sustentação</w:t>
              </w:r>
            </w:hyperlink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0BA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B94260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Adicionar a possibilidade de assinatura eletrônica em Termos de responsabilidade. SPRINT12</w:t>
              </w:r>
            </w:hyperlink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4398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26/05/2020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1173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8,40</w:t>
            </w:r>
          </w:p>
        </w:tc>
      </w:tr>
      <w:tr w:rsidR="00194875" w:rsidRPr="00194875" w14:paraId="54D70E19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A2CE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50956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93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SAD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0EED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895F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Divergência de dados das decisões de arquivamento - prescrição.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EECE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27/05/2020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4B1D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21D5CD3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4A72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0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49970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2D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F1B8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B071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Evoluções em Definir descritores em Lote. SPRINT 12.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F092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4073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2,40</w:t>
            </w:r>
          </w:p>
        </w:tc>
      </w:tr>
      <w:tr w:rsidR="00194875" w:rsidRPr="00194875" w14:paraId="0D5DA91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F1AC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39326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28BE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CC7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CE4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Consulta ao Sinarm I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9D67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662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34,00</w:t>
            </w:r>
          </w:p>
        </w:tc>
      </w:tr>
      <w:tr w:rsidR="00194875" w:rsidRPr="00194875" w14:paraId="6CD7CB2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D6C10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45868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79A4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SINARM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7327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271B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Ocorrências disponíveis para as Polícias Civis no acesso externo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E40F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E48B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7,70</w:t>
            </w:r>
          </w:p>
        </w:tc>
      </w:tr>
      <w:tr w:rsidR="00194875" w:rsidRPr="00194875" w14:paraId="415F559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86B2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50493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2CF6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Componentes Corporativos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B199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410BF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corporativo-rest: serviço de recuperar afastamentos por unidades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7514B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79DD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8,00</w:t>
            </w:r>
          </w:p>
        </w:tc>
      </w:tr>
      <w:tr w:rsidR="00194875" w:rsidRPr="00194875" w14:paraId="5F34878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425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46161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13F4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SISCART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211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371C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Extração dados PROMETHEUS em formato texto - planilha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1CEB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51FD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5,00</w:t>
            </w:r>
          </w:p>
        </w:tc>
      </w:tr>
      <w:tr w:rsidR="00194875" w:rsidRPr="00194875" w14:paraId="108DBBF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086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49660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B817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2F21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F701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 xml:space="preserve">Complemento 2 Perfil Gestor SAT/ANP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B301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0BC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6226D3F6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D03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50590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1A8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53A2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24A46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 xml:space="preserve">apresentação das configurações excluídas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C349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63E7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5,40</w:t>
            </w:r>
          </w:p>
        </w:tc>
      </w:tr>
      <w:tr w:rsidR="00194875" w:rsidRPr="00194875" w14:paraId="6C2CA98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6CD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16940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16FB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REF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74E2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E92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Relatório de Horas Expiradas por Unidade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A97E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30ED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16,20</w:t>
            </w:r>
          </w:p>
        </w:tc>
      </w:tr>
      <w:tr w:rsidR="00194875" w:rsidRPr="00194875" w14:paraId="0EAA7C4C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0FAC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49402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0C66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86D2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F73D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Em Listagem Geral de Bens, adicionar a possibilidade de pesquisa por SUBGRUPO DE MATERIAL. SPRINT12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6AD0D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9F57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0D42BB39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F2D9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49947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4428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A3FD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9FF77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verificação de inconsistência no valor do bem ao transferir para outra UGP - SPRINT 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6753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A99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57CF1E1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540D0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1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49802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53D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219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BAEAA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Relatórios&gt;Emitir Relatório Gerencial por Servidor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885E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586B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17A8829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1FD98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50184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A94A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480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1583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Permitir a movimentação de requerimentos entre as Unidades Centrais UPTC e DCPQ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42D2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AD0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4044BF2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F36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50684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6B00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AA8B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787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Alteração de Outros Endereços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66EE0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5AB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30989E3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53067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EA9F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850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BB59F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Tratamento de Pendência no campo Outros Endereços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8808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77C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32,40</w:t>
            </w:r>
          </w:p>
        </w:tc>
      </w:tr>
      <w:tr w:rsidR="00194875" w:rsidRPr="00194875" w14:paraId="617A74F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9ABA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49027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C2DA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0565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EDB01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Tratamento de Pendência para Pessoa Vinculada em situação específica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89EDD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6893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32,40</w:t>
            </w:r>
          </w:p>
        </w:tc>
      </w:tr>
      <w:tr w:rsidR="00194875" w:rsidRPr="00194875" w14:paraId="6B4AE13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293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44875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AB4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62A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ED0EB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MENSAGEM ST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A5F1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EE2A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36,00</w:t>
            </w:r>
          </w:p>
        </w:tc>
      </w:tr>
      <w:tr w:rsidR="00194875" w:rsidRPr="00194875" w14:paraId="0E85531B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EB0B5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49024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CC5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Cadastro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6305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8DBD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Procuração Eletrônica para o primeiro operador em requerimentos de empresa nova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675C9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6F1C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28,80</w:t>
            </w:r>
          </w:p>
        </w:tc>
      </w:tr>
      <w:tr w:rsidR="00194875" w:rsidRPr="00194875" w14:paraId="5398A144" w14:textId="77777777" w:rsidTr="00194875">
        <w:trPr>
          <w:trHeight w:val="49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1EC0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36827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9A63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CRED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B1AC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EE2A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SM EF031_Validar Cadastro (Fazer download automaticamente do relatório de restrição do CANARD)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976B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BE2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209EDDE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F9B7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33625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C4EC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CRED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69EE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BCF4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Gerar PDF do CANARD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AAC5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09C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4,00</w:t>
            </w:r>
          </w:p>
        </w:tc>
      </w:tr>
      <w:tr w:rsidR="00194875" w:rsidRPr="00194875" w14:paraId="50CCF83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DE5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50067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6111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SISCAER ARMAS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820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ED4F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PDF do relatório de detalhamento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0F09D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1CA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6,00</w:t>
            </w:r>
          </w:p>
        </w:tc>
      </w:tr>
      <w:tr w:rsidR="00194875" w:rsidRPr="00194875" w14:paraId="5F0643E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AABF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2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49193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3409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SINTERPOL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1233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BFD5D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EVOLUÇÃO DA FUNÇÃO "ENVIAR PARA AGUARDANDO RESPOSTA"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7B2DB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771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19,80</w:t>
            </w:r>
          </w:p>
        </w:tc>
      </w:tr>
      <w:tr w:rsidR="00194875" w:rsidRPr="00194875" w14:paraId="4ED6B17F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80F0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50739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60B3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8036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6A35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Inclusão de unidades no SISMIGRA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95FBD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D41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5AA8846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31C0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50743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59B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4F1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B0DF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Inclusão de postos de agendamento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845F7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EB5F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26,60</w:t>
            </w:r>
          </w:p>
        </w:tc>
      </w:tr>
      <w:tr w:rsidR="00194875" w:rsidRPr="00194875" w14:paraId="736BF08A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B2C1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48733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62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042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2DBA9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Pesquisar requerimento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5C8C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C3E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2,40</w:t>
            </w:r>
          </w:p>
        </w:tc>
      </w:tr>
      <w:tr w:rsidR="00194875" w:rsidRPr="00194875" w14:paraId="611A27EC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C43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50865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3F2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898B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47D2D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 xml:space="preserve">MENCIONAR SOMENTE O TIPO DE SERVIÇO NO COMPROVANTE DO FORMULÁRIO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704F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9D9E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34D0FF5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65DF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48745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2ED6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Novo Agenda -Sustentação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9AC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AC96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[NOVO AGENDA]  Regra de auditoria de servidor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CF1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AAB0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2,40</w:t>
            </w:r>
          </w:p>
        </w:tc>
      </w:tr>
      <w:tr w:rsidR="00194875" w:rsidRPr="00194875" w14:paraId="6304041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0A2E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50558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6E3F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SIPROQUIM2 -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374D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D5F8E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Solicitação de criação de mensagens automáticas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B99FF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74F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214CD57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119D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48424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97D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98E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8D143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Evoluções na modal de filtros da interface de análise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D03A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112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16,20</w:t>
            </w:r>
          </w:p>
        </w:tc>
      </w:tr>
      <w:tr w:rsidR="00194875" w:rsidRPr="00194875" w14:paraId="2E5FBEA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580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48425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F91D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918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E29F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Evolução na consulta de alvos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8C792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2B7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2,50</w:t>
            </w:r>
          </w:p>
        </w:tc>
      </w:tr>
      <w:tr w:rsidR="00194875" w:rsidRPr="00194875" w14:paraId="21C65CC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211BE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47979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F704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2DD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3114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Notificar sobre Central Telefônica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AF87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B8B2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10,20</w:t>
            </w:r>
          </w:p>
        </w:tc>
      </w:tr>
      <w:tr w:rsidR="00194875" w:rsidRPr="00194875" w14:paraId="52290BD1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19FF2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3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48428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1F17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920F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1BF0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Evolução no agendamento de exportações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1A449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60E8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1,80</w:t>
            </w:r>
          </w:p>
        </w:tc>
      </w:tr>
      <w:tr w:rsidR="00194875" w:rsidRPr="00194875" w14:paraId="438FA4FE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2D8A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48702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ACE1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22B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DC8E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Melhorias na ferramenta IMEI compartilhado entre alvos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2357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07D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19,60</w:t>
            </w:r>
          </w:p>
        </w:tc>
      </w:tr>
      <w:tr w:rsidR="00194875" w:rsidRPr="00194875" w14:paraId="6FC747D8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979D7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1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48426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179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966F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3F5E8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Evolução no envio de ofícios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1B451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6D64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4,20</w:t>
            </w:r>
          </w:p>
        </w:tc>
      </w:tr>
      <w:tr w:rsidR="00194875" w:rsidRPr="00194875" w14:paraId="57106D24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C1271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2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48429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C655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7E6B1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9B6F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Melhoria na interface de análise e filtros de pesquisa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E0BE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AB9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15,00</w:t>
            </w:r>
          </w:p>
        </w:tc>
      </w:tr>
      <w:tr w:rsidR="00194875" w:rsidRPr="00194875" w14:paraId="16D2FC5D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E674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3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45864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0CAF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D22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79D29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Alterar atalho para encaminhar comunicação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91380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E8B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2,00</w:t>
            </w:r>
          </w:p>
        </w:tc>
      </w:tr>
      <w:tr w:rsidR="00194875" w:rsidRPr="00194875" w14:paraId="011C4F40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84B23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4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47151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73EE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4FEC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000B5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Usuário Externo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BFCEA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8233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25,20</w:t>
            </w:r>
          </w:p>
        </w:tc>
      </w:tr>
      <w:tr w:rsidR="00194875" w:rsidRPr="00194875" w14:paraId="07B22A6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9024C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5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46490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F25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 2 -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5CB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Manutenção Evolutiva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1868E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[Sprint 10] Atualização na busca de gestores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CC44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29/05/2020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29C4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2,40</w:t>
            </w:r>
          </w:p>
        </w:tc>
      </w:tr>
      <w:tr w:rsidR="00194875" w:rsidRPr="00194875" w14:paraId="2E9BF755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0BC3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6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45433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1F9F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Mobilização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FBDC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0E3CC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ANEXOS PARA SCDP - Funcionalidade para Autorização de Viagem Urgente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FFD4C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30E6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81,60</w:t>
            </w:r>
          </w:p>
        </w:tc>
      </w:tr>
      <w:tr w:rsidR="00194875" w:rsidRPr="00194875" w14:paraId="733B7779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4C06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7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48831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5B5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1EA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2C4C8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Criação de perfil Gestor GAT (ARMAMENTOS). SPRINT12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41DE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ADF7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14,40</w:t>
            </w:r>
          </w:p>
        </w:tc>
      </w:tr>
      <w:tr w:rsidR="00194875" w:rsidRPr="00194875" w14:paraId="75EF9C32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35359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8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48968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4796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F8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5B71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Tratar campo de observação antes de integrar - FAST TRACK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12549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30DE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36,00</w:t>
            </w:r>
          </w:p>
        </w:tc>
      </w:tr>
      <w:tr w:rsidR="00194875" w:rsidRPr="00194875" w14:paraId="15F0BA6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2B6B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49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51058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66815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E-log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E10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9C4C2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Criar verificação de inconsistência no valor do bem ao tornar bem localizado - SPRINT 13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2CEE2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795F4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3,60</w:t>
            </w:r>
          </w:p>
        </w:tc>
      </w:tr>
      <w:tr w:rsidR="00194875" w:rsidRPr="00194875" w14:paraId="59A02D83" w14:textId="77777777" w:rsidTr="00194875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2E79" w14:textId="77777777" w:rsidR="00194875" w:rsidRPr="00194875" w:rsidRDefault="004969D1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hyperlink r:id="rId150" w:history="1">
              <w:r w:rsidR="00194875" w:rsidRPr="00194875">
                <w:rPr>
                  <w:rFonts w:asciiTheme="minorHAnsi" w:hAnsiTheme="minorHAnsi" w:cstheme="minorHAnsi"/>
                  <w:color w:val="000000"/>
                  <w:szCs w:val="20"/>
                  <w:lang w:eastAsia="pt-BR"/>
                </w:rPr>
                <w:t>49044</w:t>
              </w:r>
            </w:hyperlink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2AEE0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SISMIGRA - Sustentação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95D3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Manut. Evol. - Novo Contrato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4FA04F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Inclusão de novos documentos obrigatórios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5DCAD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31/05/2020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FBADA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  <w:r w:rsidRPr="00194875"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  <w:t>4,80</w:t>
            </w:r>
          </w:p>
        </w:tc>
      </w:tr>
      <w:tr w:rsidR="00194875" w:rsidRPr="00194875" w14:paraId="12AF3C2C" w14:textId="77777777" w:rsidTr="00194875">
        <w:trPr>
          <w:trHeight w:val="315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DF37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3F02" w14:textId="77777777" w:rsidR="00194875" w:rsidRPr="00194875" w:rsidRDefault="00194875" w:rsidP="00194875">
            <w:pPr>
              <w:jc w:val="left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1DA5" w14:textId="77777777" w:rsidR="00194875" w:rsidRPr="00194875" w:rsidRDefault="00194875" w:rsidP="00194875">
            <w:pPr>
              <w:jc w:val="left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2EC4" w14:textId="77777777" w:rsidR="00194875" w:rsidRPr="00194875" w:rsidRDefault="00194875" w:rsidP="00194875">
            <w:pPr>
              <w:jc w:val="left"/>
              <w:rPr>
                <w:rFonts w:asciiTheme="minorHAnsi" w:hAnsiTheme="minorHAnsi" w:cstheme="minorHAnsi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3A0D74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  <w:t>TOTAL PFs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7013AB" w14:textId="77777777" w:rsidR="00194875" w:rsidRPr="00194875" w:rsidRDefault="00194875" w:rsidP="0019487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19487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pt-BR"/>
              </w:rPr>
              <w:t>2472,10</w:t>
            </w:r>
          </w:p>
        </w:tc>
      </w:tr>
    </w:tbl>
    <w:p w14:paraId="1841949D" w14:textId="77777777" w:rsidR="003476AF" w:rsidRDefault="003476AF" w:rsidP="003476AF">
      <w:pPr>
        <w:spacing w:before="40" w:after="40" w:line="360" w:lineRule="auto"/>
        <w:ind w:left="360" w:right="272"/>
        <w:rPr>
          <w:rFonts w:ascii="Calibri" w:hAnsi="Calibri" w:cs="Arial"/>
          <w:sz w:val="24"/>
          <w:szCs w:val="20"/>
        </w:rPr>
      </w:pPr>
    </w:p>
    <w:p w14:paraId="26EEF9A4" w14:textId="209A523E" w:rsidR="00F449C4" w:rsidRDefault="00F449C4" w:rsidP="00194875">
      <w:pPr>
        <w:pStyle w:val="PargrafodaLista"/>
        <w:numPr>
          <w:ilvl w:val="1"/>
          <w:numId w:val="28"/>
        </w:numPr>
        <w:tabs>
          <w:tab w:val="left" w:pos="1134"/>
        </w:tabs>
        <w:rPr>
          <w:rFonts w:ascii="Calibri" w:hAnsi="Calibri" w:cs="Segoe UI"/>
          <w:b/>
          <w:sz w:val="28"/>
          <w:lang w:eastAsia="pt-BR"/>
        </w:rPr>
      </w:pPr>
      <w:r w:rsidRPr="006D3D96">
        <w:rPr>
          <w:rFonts w:ascii="Calibri" w:hAnsi="Calibri" w:cs="Segoe UI"/>
          <w:b/>
          <w:sz w:val="28"/>
          <w:lang w:eastAsia="pt-BR"/>
        </w:rPr>
        <w:t>Fator de SLA calculado pelo Redmine no período para Sustentação</w:t>
      </w:r>
    </w:p>
    <w:p w14:paraId="38EBE1AB" w14:textId="77777777" w:rsidR="002D6B7B" w:rsidRPr="006D3D96" w:rsidRDefault="002D6B7B" w:rsidP="002D6B7B">
      <w:pPr>
        <w:pStyle w:val="PargrafodaLista"/>
        <w:tabs>
          <w:tab w:val="left" w:pos="1134"/>
        </w:tabs>
        <w:ind w:left="792"/>
        <w:rPr>
          <w:rFonts w:ascii="Calibri" w:hAnsi="Calibri" w:cs="Segoe UI"/>
          <w:b/>
          <w:sz w:val="28"/>
          <w:lang w:eastAsia="pt-BR"/>
        </w:rPr>
      </w:pPr>
    </w:p>
    <w:p w14:paraId="4F73C733" w14:textId="63ECDEE2" w:rsidR="00D15ACC" w:rsidRDefault="00ED55FF" w:rsidP="00194875">
      <w:pPr>
        <w:spacing w:before="40" w:after="40" w:line="360" w:lineRule="auto"/>
        <w:ind w:left="360" w:right="272"/>
        <w:rPr>
          <w:rFonts w:ascii="Calibri" w:hAnsi="Calibri" w:cs="Segoe UI"/>
          <w:b/>
          <w:sz w:val="28"/>
          <w:u w:val="single"/>
          <w:lang w:eastAsia="pt-BR"/>
        </w:rPr>
      </w:pPr>
      <w:r w:rsidRPr="009B0152">
        <w:rPr>
          <w:rFonts w:ascii="Calibri" w:hAnsi="Calibri" w:cs="Arial"/>
          <w:sz w:val="24"/>
          <w:szCs w:val="20"/>
        </w:rPr>
        <w:t>O</w:t>
      </w:r>
      <w:r w:rsidR="00F449C4" w:rsidRPr="009B0152">
        <w:rPr>
          <w:rFonts w:ascii="Calibri" w:hAnsi="Calibri" w:cs="Arial"/>
          <w:sz w:val="24"/>
          <w:szCs w:val="20"/>
        </w:rPr>
        <w:t xml:space="preserve"> Índice </w:t>
      </w:r>
      <w:r w:rsidRPr="009B0152">
        <w:rPr>
          <w:rFonts w:ascii="Calibri" w:hAnsi="Calibri" w:cs="Arial"/>
          <w:sz w:val="24"/>
          <w:szCs w:val="20"/>
        </w:rPr>
        <w:t>de Cumprimento de Prazos (</w:t>
      </w:r>
      <w:r w:rsidR="00194875">
        <w:rPr>
          <w:rFonts w:ascii="Calibri" w:hAnsi="Calibri" w:cs="Arial"/>
          <w:sz w:val="24"/>
          <w:szCs w:val="20"/>
        </w:rPr>
        <w:t>IPE</w:t>
      </w:r>
      <w:r w:rsidRPr="009B0152">
        <w:rPr>
          <w:rFonts w:ascii="Calibri" w:hAnsi="Calibri" w:cs="Arial"/>
          <w:sz w:val="24"/>
          <w:szCs w:val="20"/>
        </w:rPr>
        <w:t xml:space="preserve">) </w:t>
      </w:r>
      <w:r w:rsidR="005840EA" w:rsidRPr="009B0152">
        <w:rPr>
          <w:rFonts w:ascii="Calibri" w:hAnsi="Calibri" w:cs="Arial"/>
          <w:sz w:val="24"/>
          <w:szCs w:val="20"/>
        </w:rPr>
        <w:t>apurado</w:t>
      </w:r>
      <w:r w:rsidRPr="009B0152">
        <w:rPr>
          <w:rFonts w:ascii="Calibri" w:hAnsi="Calibri" w:cs="Arial"/>
          <w:sz w:val="24"/>
          <w:szCs w:val="20"/>
        </w:rPr>
        <w:t xml:space="preserve"> no período </w:t>
      </w:r>
      <w:r w:rsidR="005840EA" w:rsidRPr="009B0152">
        <w:rPr>
          <w:rFonts w:ascii="Calibri" w:hAnsi="Calibri" w:cs="Arial"/>
          <w:sz w:val="24"/>
          <w:szCs w:val="20"/>
        </w:rPr>
        <w:t>entre 01/</w:t>
      </w:r>
      <w:r w:rsidR="00747EE7">
        <w:rPr>
          <w:rFonts w:ascii="Calibri" w:hAnsi="Calibri" w:cs="Arial"/>
          <w:sz w:val="24"/>
          <w:szCs w:val="20"/>
        </w:rPr>
        <w:t>0</w:t>
      </w:r>
      <w:r w:rsidR="00622A40">
        <w:rPr>
          <w:rFonts w:ascii="Calibri" w:hAnsi="Calibri" w:cs="Arial"/>
          <w:sz w:val="24"/>
          <w:szCs w:val="20"/>
        </w:rPr>
        <w:t>5</w:t>
      </w:r>
      <w:r w:rsidR="005840EA" w:rsidRPr="009B0152">
        <w:rPr>
          <w:rFonts w:ascii="Calibri" w:hAnsi="Calibri" w:cs="Arial"/>
          <w:sz w:val="24"/>
          <w:szCs w:val="20"/>
        </w:rPr>
        <w:t>/20</w:t>
      </w:r>
      <w:r w:rsidR="00747EE7">
        <w:rPr>
          <w:rFonts w:ascii="Calibri" w:hAnsi="Calibri" w:cs="Arial"/>
          <w:sz w:val="24"/>
          <w:szCs w:val="20"/>
        </w:rPr>
        <w:t>20</w:t>
      </w:r>
      <w:r w:rsidR="005840EA" w:rsidRPr="009B0152">
        <w:rPr>
          <w:rFonts w:ascii="Calibri" w:hAnsi="Calibri" w:cs="Arial"/>
          <w:sz w:val="24"/>
          <w:szCs w:val="20"/>
        </w:rPr>
        <w:t xml:space="preserve"> </w:t>
      </w:r>
      <w:r w:rsidR="00EB0F83" w:rsidRPr="009B0152">
        <w:rPr>
          <w:rFonts w:ascii="Calibri" w:hAnsi="Calibri" w:cs="Arial"/>
          <w:sz w:val="24"/>
          <w:szCs w:val="20"/>
        </w:rPr>
        <w:t>a</w:t>
      </w:r>
      <w:r w:rsidRPr="009B0152">
        <w:rPr>
          <w:rFonts w:ascii="Calibri" w:hAnsi="Calibri" w:cs="Arial"/>
          <w:sz w:val="24"/>
          <w:szCs w:val="20"/>
        </w:rPr>
        <w:t xml:space="preserve"> </w:t>
      </w:r>
      <w:r w:rsidR="0012127B">
        <w:rPr>
          <w:rFonts w:ascii="Calibri" w:hAnsi="Calibri" w:cs="Arial"/>
          <w:sz w:val="24"/>
          <w:szCs w:val="20"/>
        </w:rPr>
        <w:t>3</w:t>
      </w:r>
      <w:r w:rsidR="00622A40">
        <w:rPr>
          <w:rFonts w:ascii="Calibri" w:hAnsi="Calibri" w:cs="Arial"/>
          <w:sz w:val="24"/>
          <w:szCs w:val="20"/>
        </w:rPr>
        <w:t>1</w:t>
      </w:r>
      <w:r w:rsidRPr="009B0152">
        <w:rPr>
          <w:rFonts w:ascii="Calibri" w:hAnsi="Calibri" w:cs="Arial"/>
          <w:sz w:val="24"/>
          <w:szCs w:val="20"/>
        </w:rPr>
        <w:t>/</w:t>
      </w:r>
      <w:r w:rsidR="00747EE7">
        <w:rPr>
          <w:rFonts w:ascii="Calibri" w:hAnsi="Calibri" w:cs="Arial"/>
          <w:sz w:val="24"/>
          <w:szCs w:val="20"/>
        </w:rPr>
        <w:t>0</w:t>
      </w:r>
      <w:r w:rsidR="00622A40">
        <w:rPr>
          <w:rFonts w:ascii="Calibri" w:hAnsi="Calibri" w:cs="Arial"/>
          <w:sz w:val="24"/>
          <w:szCs w:val="20"/>
        </w:rPr>
        <w:t>5</w:t>
      </w:r>
      <w:r w:rsidRPr="009B0152">
        <w:rPr>
          <w:rFonts w:ascii="Calibri" w:hAnsi="Calibri" w:cs="Arial"/>
          <w:sz w:val="24"/>
          <w:szCs w:val="20"/>
        </w:rPr>
        <w:t>/20</w:t>
      </w:r>
      <w:r w:rsidR="00747EE7">
        <w:rPr>
          <w:rFonts w:ascii="Calibri" w:hAnsi="Calibri" w:cs="Arial"/>
          <w:sz w:val="24"/>
          <w:szCs w:val="20"/>
        </w:rPr>
        <w:t>20</w:t>
      </w:r>
      <w:r w:rsidR="00AF733E">
        <w:rPr>
          <w:rFonts w:ascii="Calibri" w:hAnsi="Calibri" w:cs="Arial"/>
          <w:sz w:val="24"/>
          <w:szCs w:val="20"/>
        </w:rPr>
        <w:t xml:space="preserve"> </w:t>
      </w:r>
      <w:r w:rsidRPr="009B0152">
        <w:rPr>
          <w:rFonts w:ascii="Calibri" w:hAnsi="Calibri" w:cs="Arial"/>
          <w:sz w:val="24"/>
          <w:szCs w:val="20"/>
        </w:rPr>
        <w:t>foi</w:t>
      </w:r>
      <w:r w:rsidR="005840EA" w:rsidRPr="009B0152">
        <w:rPr>
          <w:rFonts w:ascii="Calibri" w:hAnsi="Calibri" w:cs="Arial"/>
          <w:sz w:val="24"/>
          <w:szCs w:val="20"/>
        </w:rPr>
        <w:t xml:space="preserve"> de </w:t>
      </w:r>
      <w:r w:rsidR="00B75BA0" w:rsidRPr="00D15ACC">
        <w:rPr>
          <w:rFonts w:ascii="Calibri" w:hAnsi="Calibri" w:cs="Arial"/>
          <w:sz w:val="24"/>
          <w:szCs w:val="20"/>
        </w:rPr>
        <w:t>1</w:t>
      </w:r>
      <w:r w:rsidR="00D15ACC" w:rsidRPr="00D15ACC">
        <w:rPr>
          <w:rFonts w:ascii="Calibri" w:hAnsi="Calibri" w:cs="Arial"/>
          <w:sz w:val="24"/>
          <w:szCs w:val="20"/>
        </w:rPr>
        <w:t>00</w:t>
      </w:r>
      <w:r w:rsidR="004C23AF">
        <w:rPr>
          <w:rFonts w:ascii="Calibri" w:hAnsi="Calibri" w:cs="Arial"/>
          <w:sz w:val="24"/>
          <w:szCs w:val="20"/>
        </w:rPr>
        <w:t>%</w:t>
      </w:r>
      <w:r w:rsidR="00DF0E06" w:rsidRPr="00D15ACC">
        <w:rPr>
          <w:rFonts w:ascii="Calibri" w:hAnsi="Calibri" w:cs="Arial"/>
          <w:sz w:val="24"/>
          <w:szCs w:val="20"/>
        </w:rPr>
        <w:t>,</w:t>
      </w:r>
      <w:r w:rsidR="00DF0E06">
        <w:rPr>
          <w:rFonts w:ascii="Calibri" w:hAnsi="Calibri" w:cs="Arial"/>
          <w:sz w:val="24"/>
          <w:szCs w:val="20"/>
        </w:rPr>
        <w:t xml:space="preserve"> </w:t>
      </w:r>
      <w:r w:rsidR="00A5545E" w:rsidRPr="009B0152">
        <w:rPr>
          <w:rFonts w:ascii="Calibri" w:hAnsi="Calibri" w:cs="Arial"/>
          <w:sz w:val="24"/>
          <w:szCs w:val="20"/>
        </w:rPr>
        <w:t>não havendo glosa sobre o valor devido para as demandas de sustentação</w:t>
      </w:r>
      <w:r w:rsidR="00212946" w:rsidRPr="009B0152">
        <w:rPr>
          <w:rFonts w:ascii="Calibri" w:hAnsi="Calibri" w:cs="Arial"/>
          <w:sz w:val="24"/>
          <w:szCs w:val="20"/>
        </w:rPr>
        <w:t>.</w:t>
      </w:r>
    </w:p>
    <w:p w14:paraId="0A0773F9" w14:textId="77777777" w:rsidR="00D15ACC" w:rsidRDefault="00D15ACC" w:rsidP="00D15ACC">
      <w:pPr>
        <w:pStyle w:val="PargrafodaLista"/>
        <w:ind w:left="360"/>
        <w:rPr>
          <w:rFonts w:ascii="Calibri" w:hAnsi="Calibri" w:cs="Segoe UI"/>
          <w:b/>
          <w:sz w:val="28"/>
          <w:u w:val="single"/>
          <w:lang w:eastAsia="pt-BR"/>
        </w:rPr>
      </w:pPr>
    </w:p>
    <w:p w14:paraId="4998CB5D" w14:textId="3276938E" w:rsidR="00E02E9E" w:rsidRPr="006D3D96" w:rsidRDefault="00E02E9E" w:rsidP="00194875">
      <w:pPr>
        <w:pStyle w:val="PargrafodaLista"/>
        <w:numPr>
          <w:ilvl w:val="0"/>
          <w:numId w:val="28"/>
        </w:numPr>
        <w:rPr>
          <w:rFonts w:ascii="Calibri" w:hAnsi="Calibri" w:cs="Segoe UI"/>
          <w:b/>
          <w:sz w:val="28"/>
          <w:u w:val="single"/>
          <w:lang w:eastAsia="pt-BR"/>
        </w:rPr>
      </w:pPr>
      <w:r w:rsidRPr="006D3D96">
        <w:rPr>
          <w:rFonts w:ascii="Calibri" w:hAnsi="Calibri" w:cs="Segoe UI"/>
          <w:b/>
          <w:sz w:val="28"/>
          <w:u w:val="single"/>
          <w:lang w:eastAsia="pt-BR"/>
        </w:rPr>
        <w:t>PROJETOS ÁGEIS</w:t>
      </w:r>
    </w:p>
    <w:p w14:paraId="05BE8901" w14:textId="77777777" w:rsidR="00E02E9E" w:rsidRPr="006D3D96" w:rsidRDefault="00E02E9E" w:rsidP="00E02E9E">
      <w:pPr>
        <w:pStyle w:val="PargrafodaLista"/>
        <w:ind w:left="360"/>
        <w:jc w:val="left"/>
        <w:rPr>
          <w:rFonts w:ascii="Calibri" w:hAnsi="Calibri" w:cs="Segoe UI"/>
          <w:b/>
          <w:sz w:val="28"/>
          <w:u w:val="single"/>
          <w:lang w:eastAsia="pt-BR"/>
        </w:rPr>
      </w:pPr>
    </w:p>
    <w:p w14:paraId="799A9326" w14:textId="77777777" w:rsidR="006E24B1" w:rsidRDefault="005013EE" w:rsidP="008C7D60">
      <w:pPr>
        <w:pStyle w:val="PargrafodaLista"/>
        <w:numPr>
          <w:ilvl w:val="1"/>
          <w:numId w:val="29"/>
        </w:numPr>
        <w:tabs>
          <w:tab w:val="left" w:pos="993"/>
        </w:tabs>
        <w:jc w:val="left"/>
        <w:rPr>
          <w:rFonts w:ascii="Calibri" w:hAnsi="Calibri" w:cs="Segoe UI"/>
          <w:b/>
          <w:sz w:val="28"/>
          <w:lang w:eastAsia="pt-BR"/>
        </w:rPr>
      </w:pPr>
      <w:r w:rsidRPr="006D3D96">
        <w:rPr>
          <w:rFonts w:ascii="Calibri" w:hAnsi="Calibri" w:cs="Segoe UI"/>
          <w:b/>
          <w:sz w:val="28"/>
          <w:lang w:eastAsia="pt-BR"/>
        </w:rPr>
        <w:t xml:space="preserve">Projetos ágeis com </w:t>
      </w:r>
      <w:r w:rsidRPr="006A1841">
        <w:rPr>
          <w:rFonts w:ascii="Calibri" w:hAnsi="Calibri" w:cs="Segoe UI"/>
          <w:b/>
          <w:i/>
          <w:sz w:val="28"/>
          <w:lang w:eastAsia="pt-BR"/>
        </w:rPr>
        <w:t>sprint</w:t>
      </w:r>
      <w:r w:rsidRPr="006D3D96">
        <w:rPr>
          <w:rFonts w:ascii="Calibri" w:hAnsi="Calibri" w:cs="Segoe UI"/>
          <w:b/>
          <w:sz w:val="28"/>
          <w:lang w:eastAsia="pt-BR"/>
        </w:rPr>
        <w:t xml:space="preserve"> </w:t>
      </w:r>
      <w:r w:rsidR="003B709C" w:rsidRPr="006D3D96">
        <w:rPr>
          <w:rFonts w:ascii="Calibri" w:hAnsi="Calibri" w:cs="Segoe UI"/>
          <w:b/>
          <w:sz w:val="28"/>
          <w:lang w:eastAsia="pt-BR"/>
        </w:rPr>
        <w:t>entregue</w:t>
      </w:r>
      <w:r w:rsidRPr="006D3D96">
        <w:rPr>
          <w:rFonts w:ascii="Calibri" w:hAnsi="Calibri" w:cs="Segoe UI"/>
          <w:b/>
          <w:sz w:val="28"/>
          <w:lang w:eastAsia="pt-BR"/>
        </w:rPr>
        <w:t xml:space="preserve"> no período</w:t>
      </w:r>
      <w:r w:rsidR="00675599" w:rsidRPr="006D3D96">
        <w:rPr>
          <w:rFonts w:ascii="Calibri" w:hAnsi="Calibri" w:cs="Segoe UI"/>
          <w:b/>
          <w:sz w:val="28"/>
          <w:lang w:eastAsia="pt-BR"/>
        </w:rPr>
        <w:t xml:space="preserve"> </w:t>
      </w:r>
    </w:p>
    <w:p w14:paraId="3A0C03F4" w14:textId="77777777" w:rsidR="005013EE" w:rsidRPr="006D3D96" w:rsidRDefault="005013EE">
      <w:pPr>
        <w:rPr>
          <w:rFonts w:ascii="Calibri" w:hAnsi="Calibri" w:cs="Segoe UI"/>
          <w:b/>
          <w:sz w:val="22"/>
          <w:lang w:eastAsia="pt-BR"/>
        </w:rPr>
      </w:pPr>
    </w:p>
    <w:tbl>
      <w:tblPr>
        <w:tblW w:w="44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2402"/>
        <w:gridCol w:w="938"/>
        <w:gridCol w:w="1617"/>
        <w:gridCol w:w="1210"/>
        <w:gridCol w:w="1884"/>
        <w:gridCol w:w="768"/>
      </w:tblGrid>
      <w:tr w:rsidR="0053186A" w:rsidRPr="00963ED0" w14:paraId="7031DA25" w14:textId="77777777" w:rsidTr="0053186A">
        <w:trPr>
          <w:trHeight w:val="300"/>
          <w:jc w:val="center"/>
        </w:trPr>
        <w:tc>
          <w:tcPr>
            <w:tcW w:w="385" w:type="pct"/>
            <w:shd w:val="clear" w:color="auto" w:fill="BFBFBF"/>
            <w:noWrap/>
            <w:vAlign w:val="center"/>
            <w:hideMark/>
          </w:tcPr>
          <w:p w14:paraId="5A98DC80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#</w:t>
            </w:r>
          </w:p>
        </w:tc>
        <w:tc>
          <w:tcPr>
            <w:tcW w:w="1257" w:type="pct"/>
            <w:shd w:val="clear" w:color="auto" w:fill="BFBFBF"/>
            <w:noWrap/>
            <w:vAlign w:val="center"/>
            <w:hideMark/>
          </w:tcPr>
          <w:p w14:paraId="354FF6F6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Projeto</w:t>
            </w:r>
          </w:p>
        </w:tc>
        <w:tc>
          <w:tcPr>
            <w:tcW w:w="491" w:type="pct"/>
            <w:shd w:val="clear" w:color="auto" w:fill="BFBFBF"/>
            <w:noWrap/>
            <w:vAlign w:val="center"/>
            <w:hideMark/>
          </w:tcPr>
          <w:p w14:paraId="57C21AC0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Situação</w:t>
            </w:r>
          </w:p>
        </w:tc>
        <w:tc>
          <w:tcPr>
            <w:tcW w:w="846" w:type="pct"/>
            <w:shd w:val="clear" w:color="auto" w:fill="BFBFBF"/>
            <w:noWrap/>
            <w:vAlign w:val="center"/>
            <w:hideMark/>
          </w:tcPr>
          <w:p w14:paraId="4C891A5B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Título</w:t>
            </w:r>
          </w:p>
        </w:tc>
        <w:tc>
          <w:tcPr>
            <w:tcW w:w="633" w:type="pct"/>
            <w:shd w:val="clear" w:color="auto" w:fill="BFBFBF"/>
            <w:noWrap/>
            <w:vAlign w:val="center"/>
            <w:hideMark/>
          </w:tcPr>
          <w:p w14:paraId="42C4F065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Concluído</w:t>
            </w:r>
          </w:p>
        </w:tc>
        <w:tc>
          <w:tcPr>
            <w:tcW w:w="986" w:type="pct"/>
            <w:shd w:val="clear" w:color="auto" w:fill="BFBFBF"/>
            <w:noWrap/>
            <w:vAlign w:val="center"/>
            <w:hideMark/>
          </w:tcPr>
          <w:p w14:paraId="18473CA5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Aceitação da Sprint</w:t>
            </w:r>
          </w:p>
        </w:tc>
        <w:tc>
          <w:tcPr>
            <w:tcW w:w="402" w:type="pct"/>
            <w:shd w:val="clear" w:color="auto" w:fill="BFBFBF"/>
          </w:tcPr>
          <w:p w14:paraId="7FEE3345" w14:textId="77777777" w:rsidR="0053186A" w:rsidRPr="006D3D96" w:rsidRDefault="0053186A" w:rsidP="0053186A">
            <w:pPr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</w:pPr>
            <w:r w:rsidRPr="006D3D96">
              <w:rPr>
                <w:rFonts w:ascii="Calibri" w:hAnsi="Calibri" w:cs="Arial"/>
                <w:b/>
                <w:bCs/>
                <w:color w:val="000000"/>
                <w:sz w:val="22"/>
                <w:lang w:eastAsia="pt-BR"/>
              </w:rPr>
              <w:t>PF</w:t>
            </w:r>
          </w:p>
        </w:tc>
      </w:tr>
      <w:tr w:rsidR="0053186A" w:rsidRPr="00963ED0" w14:paraId="460E38CE" w14:textId="77777777" w:rsidTr="0053186A">
        <w:trPr>
          <w:trHeight w:val="300"/>
          <w:jc w:val="center"/>
        </w:trPr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CBD40B" w14:textId="77777777" w:rsidR="0053186A" w:rsidRPr="006D3D96" w:rsidRDefault="0053186A" w:rsidP="0053186A">
            <w:pPr>
              <w:jc w:val="center"/>
              <w:rPr>
                <w:rFonts w:ascii="Calibri" w:hAnsi="Calibri"/>
                <w:color w:val="000000"/>
                <w:sz w:val="22"/>
                <w:lang w:eastAsia="pt-BR"/>
              </w:rPr>
            </w:pP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9291C5" w14:textId="77777777" w:rsidR="0053186A" w:rsidRPr="008637FB" w:rsidRDefault="0053186A" w:rsidP="0053186A">
            <w:pPr>
              <w:jc w:val="left"/>
              <w:rPr>
                <w:rFonts w:ascii="Calibri" w:hAnsi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EF225B" w14:textId="77777777" w:rsidR="0053186A" w:rsidRPr="006D3D96" w:rsidRDefault="0053186A" w:rsidP="0053186A">
            <w:pPr>
              <w:jc w:val="center"/>
              <w:rPr>
                <w:rFonts w:ascii="Calibri" w:hAnsi="Calibri"/>
                <w:color w:val="000000"/>
                <w:sz w:val="22"/>
                <w:lang w:eastAsia="pt-BR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05FD8F" w14:textId="77777777" w:rsidR="0053186A" w:rsidRPr="006D3D96" w:rsidRDefault="0053186A" w:rsidP="0053186A">
            <w:pPr>
              <w:jc w:val="left"/>
              <w:rPr>
                <w:rFonts w:ascii="Calibri" w:hAnsi="Calibri"/>
                <w:color w:val="000000"/>
                <w:sz w:val="22"/>
                <w:lang w:eastAsia="pt-BR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  <w:noWrap/>
            <w:vAlign w:val="center"/>
          </w:tcPr>
          <w:p w14:paraId="23DD447F" w14:textId="77777777" w:rsidR="0053186A" w:rsidRPr="006D3D96" w:rsidRDefault="0053186A" w:rsidP="0053186A">
            <w:pPr>
              <w:jc w:val="center"/>
              <w:rPr>
                <w:rFonts w:ascii="Calibri" w:hAnsi="Calibri"/>
                <w:color w:val="000000"/>
                <w:sz w:val="22"/>
                <w:lang w:eastAsia="pt-BR"/>
              </w:rPr>
            </w:pPr>
          </w:p>
        </w:tc>
        <w:tc>
          <w:tcPr>
            <w:tcW w:w="986" w:type="pct"/>
            <w:tcBorders>
              <w:top w:val="single" w:sz="4" w:space="0" w:color="auto"/>
            </w:tcBorders>
            <w:shd w:val="clear" w:color="auto" w:fill="BFBFBF"/>
            <w:noWrap/>
            <w:vAlign w:val="center"/>
          </w:tcPr>
          <w:p w14:paraId="7A998530" w14:textId="77777777" w:rsidR="0053186A" w:rsidRPr="00A17B03" w:rsidRDefault="0053186A" w:rsidP="0053186A">
            <w:pPr>
              <w:jc w:val="left"/>
              <w:rPr>
                <w:rFonts w:ascii="Calibri" w:hAnsi="Calibri"/>
                <w:b/>
                <w:sz w:val="22"/>
                <w:lang w:eastAsia="pt-BR"/>
              </w:rPr>
            </w:pPr>
            <w:r w:rsidRPr="00A17B03">
              <w:rPr>
                <w:rFonts w:ascii="Calibri" w:hAnsi="Calibri"/>
                <w:b/>
                <w:sz w:val="22"/>
                <w:lang w:eastAsia="pt-BR"/>
              </w:rPr>
              <w:t>Total Faturamento PF Projetos Ágeis</w:t>
            </w:r>
          </w:p>
        </w:tc>
        <w:tc>
          <w:tcPr>
            <w:tcW w:w="402" w:type="pc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E978675" w14:textId="63AC12EE" w:rsidR="0053186A" w:rsidRPr="00747EE7" w:rsidRDefault="00194875" w:rsidP="00194875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0,00</w:t>
            </w:r>
          </w:p>
        </w:tc>
      </w:tr>
    </w:tbl>
    <w:p w14:paraId="2AA60BE2" w14:textId="77777777" w:rsidR="0053186A" w:rsidRDefault="0053186A" w:rsidP="0053186A">
      <w:pPr>
        <w:pStyle w:val="PargrafodaLista"/>
        <w:tabs>
          <w:tab w:val="left" w:pos="993"/>
        </w:tabs>
        <w:ind w:left="792"/>
        <w:jc w:val="left"/>
        <w:rPr>
          <w:rFonts w:ascii="Calibri" w:hAnsi="Calibri" w:cs="Segoe UI"/>
          <w:b/>
          <w:sz w:val="28"/>
          <w:lang w:eastAsia="pt-BR"/>
        </w:rPr>
      </w:pPr>
    </w:p>
    <w:p w14:paraId="3F2296CC" w14:textId="77777777" w:rsidR="0053186A" w:rsidRPr="006D3D96" w:rsidRDefault="0053186A" w:rsidP="0053186A">
      <w:pPr>
        <w:pStyle w:val="PargrafodaLista"/>
        <w:numPr>
          <w:ilvl w:val="1"/>
          <w:numId w:val="29"/>
        </w:numPr>
        <w:tabs>
          <w:tab w:val="left" w:pos="993"/>
        </w:tabs>
        <w:jc w:val="left"/>
        <w:rPr>
          <w:rFonts w:ascii="Calibri" w:hAnsi="Calibri" w:cs="Segoe UI"/>
          <w:b/>
          <w:sz w:val="28"/>
          <w:lang w:eastAsia="pt-BR"/>
        </w:rPr>
      </w:pPr>
      <w:r w:rsidRPr="006D3D96">
        <w:rPr>
          <w:rFonts w:ascii="Calibri" w:hAnsi="Calibri" w:cs="Segoe UI"/>
          <w:b/>
          <w:sz w:val="28"/>
          <w:lang w:eastAsia="pt-BR"/>
        </w:rPr>
        <w:t>Fator de SLA calculado pelo Redmine no período para Projetos Ágeis</w:t>
      </w:r>
    </w:p>
    <w:p w14:paraId="2CFFE4B4" w14:textId="77777777" w:rsidR="0053186A" w:rsidRDefault="0053186A" w:rsidP="0053186A">
      <w:pPr>
        <w:spacing w:before="40" w:after="40" w:line="360" w:lineRule="auto"/>
        <w:rPr>
          <w:rFonts w:cs="Arial"/>
          <w:b/>
          <w:sz w:val="18"/>
          <w:szCs w:val="20"/>
        </w:rPr>
      </w:pPr>
    </w:p>
    <w:p w14:paraId="14F6C400" w14:textId="4C9A386A" w:rsidR="004C23AF" w:rsidRDefault="004C23AF" w:rsidP="004C23AF">
      <w:pPr>
        <w:spacing w:before="40" w:after="40" w:line="360" w:lineRule="auto"/>
        <w:ind w:left="360" w:right="272"/>
        <w:rPr>
          <w:rFonts w:ascii="Calibri" w:hAnsi="Calibri" w:cs="Arial"/>
          <w:sz w:val="24"/>
          <w:szCs w:val="20"/>
        </w:rPr>
      </w:pPr>
      <w:r>
        <w:rPr>
          <w:rFonts w:ascii="Calibri" w:hAnsi="Calibri" w:cs="Arial"/>
          <w:sz w:val="24"/>
          <w:szCs w:val="20"/>
        </w:rPr>
        <w:t xml:space="preserve">Não foi apurado o </w:t>
      </w:r>
      <w:r w:rsidRPr="00C41AB6">
        <w:rPr>
          <w:rFonts w:ascii="Calibri" w:hAnsi="Calibri" w:cs="Arial"/>
          <w:sz w:val="24"/>
          <w:szCs w:val="20"/>
        </w:rPr>
        <w:t>Índice de Aceitação de Demandas (</w:t>
      </w:r>
      <w:r>
        <w:rPr>
          <w:rFonts w:ascii="Calibri" w:hAnsi="Calibri" w:cs="Arial"/>
          <w:sz w:val="24"/>
          <w:szCs w:val="20"/>
        </w:rPr>
        <w:t>IAS</w:t>
      </w:r>
      <w:r w:rsidRPr="00C41AB6">
        <w:rPr>
          <w:rFonts w:ascii="Calibri" w:hAnsi="Calibri" w:cs="Arial"/>
          <w:sz w:val="24"/>
          <w:szCs w:val="20"/>
        </w:rPr>
        <w:t xml:space="preserve">) no período entre </w:t>
      </w:r>
      <w:r w:rsidRPr="009B0152">
        <w:rPr>
          <w:rFonts w:ascii="Calibri" w:hAnsi="Calibri" w:cs="Arial"/>
          <w:sz w:val="24"/>
          <w:szCs w:val="20"/>
        </w:rPr>
        <w:t>01/</w:t>
      </w:r>
      <w:r>
        <w:rPr>
          <w:rFonts w:ascii="Calibri" w:hAnsi="Calibri" w:cs="Arial"/>
          <w:sz w:val="24"/>
          <w:szCs w:val="20"/>
        </w:rPr>
        <w:t>05</w:t>
      </w:r>
      <w:r w:rsidRPr="009B0152">
        <w:rPr>
          <w:rFonts w:ascii="Calibri" w:hAnsi="Calibri" w:cs="Arial"/>
          <w:sz w:val="24"/>
          <w:szCs w:val="20"/>
        </w:rPr>
        <w:t>/20</w:t>
      </w:r>
      <w:r>
        <w:rPr>
          <w:rFonts w:ascii="Calibri" w:hAnsi="Calibri" w:cs="Arial"/>
          <w:sz w:val="24"/>
          <w:szCs w:val="20"/>
        </w:rPr>
        <w:t>20</w:t>
      </w:r>
      <w:r w:rsidRPr="009B0152">
        <w:rPr>
          <w:rFonts w:ascii="Calibri" w:hAnsi="Calibri" w:cs="Arial"/>
          <w:sz w:val="24"/>
          <w:szCs w:val="20"/>
        </w:rPr>
        <w:t xml:space="preserve"> a </w:t>
      </w:r>
      <w:r>
        <w:rPr>
          <w:rFonts w:ascii="Calibri" w:hAnsi="Calibri" w:cs="Arial"/>
          <w:sz w:val="24"/>
          <w:szCs w:val="20"/>
        </w:rPr>
        <w:t>31</w:t>
      </w:r>
      <w:r w:rsidRPr="009B0152">
        <w:rPr>
          <w:rFonts w:ascii="Calibri" w:hAnsi="Calibri" w:cs="Arial"/>
          <w:sz w:val="24"/>
          <w:szCs w:val="20"/>
        </w:rPr>
        <w:t>/</w:t>
      </w:r>
      <w:r>
        <w:rPr>
          <w:rFonts w:ascii="Calibri" w:hAnsi="Calibri" w:cs="Arial"/>
          <w:sz w:val="24"/>
          <w:szCs w:val="20"/>
        </w:rPr>
        <w:t>05</w:t>
      </w:r>
      <w:r w:rsidRPr="009B0152">
        <w:rPr>
          <w:rFonts w:ascii="Calibri" w:hAnsi="Calibri" w:cs="Arial"/>
          <w:sz w:val="24"/>
          <w:szCs w:val="20"/>
        </w:rPr>
        <w:t>/20</w:t>
      </w:r>
      <w:r>
        <w:rPr>
          <w:rFonts w:ascii="Calibri" w:hAnsi="Calibri" w:cs="Arial"/>
          <w:sz w:val="24"/>
          <w:szCs w:val="20"/>
        </w:rPr>
        <w:t>20, uma vez que não foram entregues sprints no período</w:t>
      </w:r>
      <w:r w:rsidRPr="00C41AB6">
        <w:rPr>
          <w:rFonts w:ascii="Calibri" w:hAnsi="Calibri" w:cs="Arial"/>
          <w:sz w:val="24"/>
          <w:szCs w:val="20"/>
        </w:rPr>
        <w:t>.</w:t>
      </w:r>
    </w:p>
    <w:p w14:paraId="3284351F" w14:textId="77777777" w:rsidR="004C23AF" w:rsidRDefault="004C23AF" w:rsidP="005E47CC">
      <w:pPr>
        <w:spacing w:before="40" w:after="40" w:line="360" w:lineRule="auto"/>
        <w:ind w:left="360" w:right="272"/>
        <w:rPr>
          <w:rFonts w:ascii="Calibri" w:hAnsi="Calibri" w:cs="Arial"/>
          <w:sz w:val="24"/>
          <w:szCs w:val="20"/>
        </w:rPr>
      </w:pPr>
    </w:p>
    <w:p w14:paraId="1B2F4C7D" w14:textId="3A3596D4" w:rsidR="00D805DF" w:rsidRDefault="00D805DF">
      <w:pPr>
        <w:jc w:val="left"/>
        <w:rPr>
          <w:rFonts w:ascii="Calibri" w:hAnsi="Calibri" w:cs="Segoe UI"/>
          <w:b/>
          <w:sz w:val="28"/>
          <w:u w:val="single"/>
          <w:lang w:eastAsia="pt-BR"/>
        </w:rPr>
      </w:pPr>
      <w:r>
        <w:rPr>
          <w:rFonts w:ascii="Calibri" w:hAnsi="Calibri" w:cs="Segoe UI"/>
          <w:b/>
          <w:sz w:val="28"/>
          <w:u w:val="single"/>
          <w:lang w:eastAsia="pt-BR"/>
        </w:rPr>
        <w:br w:type="page"/>
      </w:r>
    </w:p>
    <w:p w14:paraId="34E81417" w14:textId="77777777" w:rsidR="003E231A" w:rsidRDefault="003E231A" w:rsidP="003E231A">
      <w:pPr>
        <w:pStyle w:val="PargrafodaLista"/>
        <w:ind w:left="360"/>
        <w:rPr>
          <w:rFonts w:ascii="Calibri" w:hAnsi="Calibri" w:cs="Segoe UI"/>
          <w:b/>
          <w:sz w:val="28"/>
          <w:u w:val="single"/>
          <w:lang w:eastAsia="pt-BR"/>
        </w:rPr>
      </w:pPr>
    </w:p>
    <w:p w14:paraId="00962783" w14:textId="01CEC70C" w:rsidR="00426659" w:rsidRPr="00AA3E36" w:rsidRDefault="00426659" w:rsidP="00194875">
      <w:pPr>
        <w:pStyle w:val="PargrafodaLista"/>
        <w:numPr>
          <w:ilvl w:val="0"/>
          <w:numId w:val="28"/>
        </w:numPr>
        <w:rPr>
          <w:rFonts w:ascii="Calibri" w:hAnsi="Calibri" w:cs="Segoe UI"/>
          <w:b/>
          <w:sz w:val="28"/>
          <w:u w:val="single"/>
          <w:lang w:eastAsia="pt-BR"/>
        </w:rPr>
      </w:pPr>
      <w:r w:rsidRPr="00AA3E36">
        <w:rPr>
          <w:rFonts w:ascii="Calibri" w:hAnsi="Calibri" w:cs="Segoe UI"/>
          <w:b/>
          <w:sz w:val="28"/>
          <w:u w:val="single"/>
          <w:lang w:eastAsia="pt-BR"/>
        </w:rPr>
        <w:t>Resumo do faturamento - 01/</w:t>
      </w:r>
      <w:r w:rsidR="00747EE7">
        <w:rPr>
          <w:rFonts w:ascii="Calibri" w:hAnsi="Calibri" w:cs="Segoe UI"/>
          <w:b/>
          <w:sz w:val="28"/>
          <w:u w:val="single"/>
          <w:lang w:eastAsia="pt-BR"/>
        </w:rPr>
        <w:t>0</w:t>
      </w:r>
      <w:r w:rsidR="000350FA">
        <w:rPr>
          <w:rFonts w:ascii="Calibri" w:hAnsi="Calibri" w:cs="Segoe UI"/>
          <w:b/>
          <w:sz w:val="28"/>
          <w:u w:val="single"/>
          <w:lang w:eastAsia="pt-BR"/>
        </w:rPr>
        <w:t>5</w:t>
      </w:r>
      <w:r w:rsidRPr="00AA3E36">
        <w:rPr>
          <w:rFonts w:ascii="Calibri" w:hAnsi="Calibri" w:cs="Segoe UI"/>
          <w:b/>
          <w:sz w:val="28"/>
          <w:u w:val="single"/>
          <w:lang w:eastAsia="pt-BR"/>
        </w:rPr>
        <w:t>/20</w:t>
      </w:r>
      <w:r w:rsidR="00747EE7">
        <w:rPr>
          <w:rFonts w:ascii="Calibri" w:hAnsi="Calibri" w:cs="Segoe UI"/>
          <w:b/>
          <w:sz w:val="28"/>
          <w:u w:val="single"/>
          <w:lang w:eastAsia="pt-BR"/>
        </w:rPr>
        <w:t>20</w:t>
      </w:r>
      <w:r w:rsidRPr="00AA3E36">
        <w:rPr>
          <w:rFonts w:ascii="Calibri" w:hAnsi="Calibri" w:cs="Segoe UI"/>
          <w:b/>
          <w:sz w:val="28"/>
          <w:u w:val="single"/>
          <w:lang w:eastAsia="pt-BR"/>
        </w:rPr>
        <w:t xml:space="preserve"> à </w:t>
      </w:r>
      <w:r w:rsidR="0012127B">
        <w:rPr>
          <w:rFonts w:ascii="Calibri" w:hAnsi="Calibri" w:cs="Segoe UI"/>
          <w:b/>
          <w:sz w:val="28"/>
          <w:u w:val="single"/>
          <w:lang w:eastAsia="pt-BR"/>
        </w:rPr>
        <w:t>3</w:t>
      </w:r>
      <w:r w:rsidR="000350FA">
        <w:rPr>
          <w:rFonts w:ascii="Calibri" w:hAnsi="Calibri" w:cs="Segoe UI"/>
          <w:b/>
          <w:sz w:val="28"/>
          <w:u w:val="single"/>
          <w:lang w:eastAsia="pt-BR"/>
        </w:rPr>
        <w:t>1</w:t>
      </w:r>
      <w:r w:rsidRPr="00AA3E36">
        <w:rPr>
          <w:rFonts w:ascii="Calibri" w:hAnsi="Calibri" w:cs="Segoe UI"/>
          <w:b/>
          <w:sz w:val="28"/>
          <w:u w:val="single"/>
          <w:lang w:eastAsia="pt-BR"/>
        </w:rPr>
        <w:t>/</w:t>
      </w:r>
      <w:r w:rsidR="00747EE7">
        <w:rPr>
          <w:rFonts w:ascii="Calibri" w:hAnsi="Calibri" w:cs="Segoe UI"/>
          <w:b/>
          <w:sz w:val="28"/>
          <w:u w:val="single"/>
          <w:lang w:eastAsia="pt-BR"/>
        </w:rPr>
        <w:t>0</w:t>
      </w:r>
      <w:r w:rsidR="000350FA">
        <w:rPr>
          <w:rFonts w:ascii="Calibri" w:hAnsi="Calibri" w:cs="Segoe UI"/>
          <w:b/>
          <w:sz w:val="28"/>
          <w:u w:val="single"/>
          <w:lang w:eastAsia="pt-BR"/>
        </w:rPr>
        <w:t>5</w:t>
      </w:r>
      <w:r w:rsidRPr="00AA3E36">
        <w:rPr>
          <w:rFonts w:ascii="Calibri" w:hAnsi="Calibri" w:cs="Segoe UI"/>
          <w:b/>
          <w:sz w:val="28"/>
          <w:u w:val="single"/>
          <w:lang w:eastAsia="pt-BR"/>
        </w:rPr>
        <w:t>/20</w:t>
      </w:r>
      <w:r w:rsidR="00747EE7">
        <w:rPr>
          <w:rFonts w:ascii="Calibri" w:hAnsi="Calibri" w:cs="Segoe UI"/>
          <w:b/>
          <w:sz w:val="28"/>
          <w:u w:val="single"/>
          <w:lang w:eastAsia="pt-BR"/>
        </w:rPr>
        <w:t>20</w:t>
      </w:r>
    </w:p>
    <w:p w14:paraId="1B7686BD" w14:textId="77777777" w:rsidR="00426659" w:rsidRDefault="00426659" w:rsidP="0011453B">
      <w:pPr>
        <w:spacing w:before="40" w:after="40" w:line="360" w:lineRule="auto"/>
        <w:rPr>
          <w:rFonts w:cs="Arial"/>
          <w:b/>
          <w:sz w:val="18"/>
          <w:szCs w:val="20"/>
        </w:rPr>
      </w:pPr>
    </w:p>
    <w:p w14:paraId="2D1BB257" w14:textId="2568F075" w:rsidR="00655FA6" w:rsidRDefault="00946F74" w:rsidP="005612C9">
      <w:pPr>
        <w:pStyle w:val="Contedodatabela"/>
        <w:rPr>
          <w:rFonts w:ascii="Calibri" w:hAnsi="Calibri"/>
          <w:b/>
          <w:lang w:val="pt-BR"/>
        </w:rPr>
      </w:pPr>
      <w:r w:rsidRPr="005612C9">
        <w:rPr>
          <w:rFonts w:ascii="Calibri" w:hAnsi="Calibri"/>
          <w:b/>
          <w:lang w:val="pt-BR"/>
        </w:rPr>
        <w:t xml:space="preserve">Serviços em </w:t>
      </w:r>
      <w:r w:rsidR="00D805DF">
        <w:rPr>
          <w:rFonts w:ascii="Calibri" w:hAnsi="Calibri"/>
          <w:b/>
          <w:lang w:val="pt-BR"/>
        </w:rPr>
        <w:t xml:space="preserve">UST e </w:t>
      </w:r>
      <w:r w:rsidRPr="005612C9">
        <w:rPr>
          <w:rFonts w:ascii="Calibri" w:hAnsi="Calibri"/>
          <w:b/>
          <w:lang w:val="pt-BR"/>
        </w:rPr>
        <w:t>PF:</w:t>
      </w:r>
    </w:p>
    <w:p w14:paraId="1A9582FF" w14:textId="77777777" w:rsidR="00413CBC" w:rsidRPr="008870BF" w:rsidRDefault="00413CBC" w:rsidP="00A64495">
      <w:pPr>
        <w:rPr>
          <w:rFonts w:ascii="Calibri" w:hAnsi="Calibri" w:cs="Calibri"/>
          <w:sz w:val="24"/>
        </w:rPr>
      </w:pPr>
    </w:p>
    <w:tbl>
      <w:tblPr>
        <w:tblW w:w="113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1275"/>
        <w:gridCol w:w="1701"/>
        <w:gridCol w:w="851"/>
        <w:gridCol w:w="850"/>
        <w:gridCol w:w="851"/>
        <w:gridCol w:w="1224"/>
        <w:gridCol w:w="1737"/>
      </w:tblGrid>
      <w:tr w:rsidR="004C23AF" w:rsidRPr="000B578E" w14:paraId="56DCA0F3" w14:textId="77777777" w:rsidTr="00135102">
        <w:trPr>
          <w:trHeight w:val="688"/>
          <w:jc w:val="center"/>
        </w:trPr>
        <w:tc>
          <w:tcPr>
            <w:tcW w:w="1135" w:type="dxa"/>
            <w:shd w:val="clear" w:color="auto" w:fill="BFBFBF"/>
            <w:vAlign w:val="center"/>
          </w:tcPr>
          <w:p w14:paraId="74CF2220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SERVIÇO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ADDC105" w14:textId="3BD64516" w:rsidR="004C23AF" w:rsidRPr="000B578E" w:rsidRDefault="004C23AF" w:rsidP="004C23AF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UNIDADE DE</w:t>
            </w:r>
          </w:p>
          <w:p w14:paraId="59140DEC" w14:textId="6842B082" w:rsidR="004C23AF" w:rsidRPr="000B578E" w:rsidRDefault="004C23AF" w:rsidP="004C23AF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MEDIDA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495D11A2" w14:textId="024F39BC" w:rsidR="004C23AF" w:rsidRPr="000B578E" w:rsidRDefault="000B578E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USTs / </w:t>
            </w:r>
            <w:r w:rsidR="004C23AF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PFs EXECUTADOS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127A5A95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VALOR BRUTO (R$)</w:t>
            </w:r>
          </w:p>
          <w:p w14:paraId="41E61EC9" w14:textId="24BB5C9D" w:rsidR="004C23AF" w:rsidRPr="000B578E" w:rsidRDefault="004C23AF" w:rsidP="00212946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(1 UST = R$ 81,63 / </w:t>
            </w:r>
          </w:p>
          <w:p w14:paraId="7AF1BABA" w14:textId="2B1C5AC9" w:rsidR="004C23AF" w:rsidRPr="000B578E" w:rsidRDefault="004C23AF" w:rsidP="00212946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1 PF = R$</w:t>
            </w:r>
            <w:r w:rsidR="004F188D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4F188D">
              <w:rPr>
                <w:rFonts w:asciiTheme="minorHAnsi" w:hAnsiTheme="minorHAnsi" w:cstheme="minorHAnsi"/>
                <w:b/>
                <w:sz w:val="18"/>
                <w:szCs w:val="18"/>
              </w:rPr>
              <w:t>46</w:t>
            </w:r>
            <w:r w:rsidR="004F188D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="004F188D">
              <w:rPr>
                <w:rFonts w:asciiTheme="minorHAnsi" w:hAnsiTheme="minorHAnsi" w:cstheme="minorHAnsi"/>
                <w:b/>
                <w:sz w:val="18"/>
                <w:szCs w:val="18"/>
              </w:rPr>
              <w:t>66</w:t>
            </w: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6955F0B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GLOSA (%)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B6BEB02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GLOSA (PF)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23868B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GLOSA (R$)</w:t>
            </w:r>
          </w:p>
        </w:tc>
        <w:tc>
          <w:tcPr>
            <w:tcW w:w="1224" w:type="dxa"/>
            <w:shd w:val="clear" w:color="auto" w:fill="BFBFBF"/>
            <w:vAlign w:val="center"/>
          </w:tcPr>
          <w:p w14:paraId="1BED3BAB" w14:textId="3104FC89" w:rsidR="004C23AF" w:rsidRPr="000B578E" w:rsidRDefault="000B578E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USTs / </w:t>
            </w:r>
            <w:r w:rsidR="004C23AF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PF</w:t>
            </w: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s</w:t>
            </w:r>
            <w:r w:rsidR="004C23AF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LÍQUIDO</w:t>
            </w: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1737" w:type="dxa"/>
            <w:shd w:val="clear" w:color="auto" w:fill="BFBFBF"/>
            <w:vAlign w:val="center"/>
          </w:tcPr>
          <w:p w14:paraId="7716D94C" w14:textId="77777777" w:rsidR="004C23AF" w:rsidRPr="000B578E" w:rsidRDefault="004C23AF" w:rsidP="007835D9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VALOR FINAL (R$)</w:t>
            </w:r>
          </w:p>
          <w:p w14:paraId="289A7F5C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(1 UST = R$ 81,63 / </w:t>
            </w:r>
          </w:p>
          <w:p w14:paraId="429B3211" w14:textId="6B97A186" w:rsidR="004C23AF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1 PF = R$</w:t>
            </w:r>
            <w:r w:rsidR="004F188D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4F188D">
              <w:rPr>
                <w:rFonts w:asciiTheme="minorHAnsi" w:hAnsiTheme="minorHAnsi" w:cstheme="minorHAnsi"/>
                <w:b/>
                <w:sz w:val="18"/>
                <w:szCs w:val="18"/>
              </w:rPr>
              <w:t>46</w:t>
            </w:r>
            <w:r w:rsidR="004F188D"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,</w:t>
            </w:r>
            <w:r w:rsidR="004F188D">
              <w:rPr>
                <w:rFonts w:asciiTheme="minorHAnsi" w:hAnsiTheme="minorHAnsi" w:cstheme="minorHAnsi"/>
                <w:b/>
                <w:sz w:val="18"/>
                <w:szCs w:val="18"/>
              </w:rPr>
              <w:t>66</w:t>
            </w: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</w:tr>
      <w:tr w:rsidR="000B578E" w:rsidRPr="000B578E" w14:paraId="4C898A25" w14:textId="77777777" w:rsidTr="00135102">
        <w:trPr>
          <w:trHeight w:val="415"/>
          <w:jc w:val="center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69175DE5" w14:textId="6F82060B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Sustentação de Sistemas</w:t>
            </w:r>
          </w:p>
        </w:tc>
        <w:tc>
          <w:tcPr>
            <w:tcW w:w="1701" w:type="dxa"/>
            <w:vAlign w:val="center"/>
          </w:tcPr>
          <w:p w14:paraId="43C107B9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Unidade de Serviços</w:t>
            </w:r>
          </w:p>
          <w:p w14:paraId="15A3A384" w14:textId="5F522C6E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Técnicos (UST)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7A0F4E" w14:textId="026D6D80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5055,00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A9F981" w14:textId="330417DA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R$ 412.639,65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4D59F5C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24F4991" w14:textId="77777777" w:rsidR="000B578E" w:rsidRPr="000B578E" w:rsidRDefault="000B578E" w:rsidP="000B578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0,00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06C5FB8C" w14:textId="77777777" w:rsidR="000B578E" w:rsidRPr="000B578E" w:rsidRDefault="000B578E" w:rsidP="000B578E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  <w:lang w:eastAsia="pt-BR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R$ 0,00</w:t>
            </w:r>
          </w:p>
        </w:tc>
        <w:tc>
          <w:tcPr>
            <w:tcW w:w="1224" w:type="dxa"/>
            <w:vAlign w:val="center"/>
          </w:tcPr>
          <w:p w14:paraId="744FE25A" w14:textId="4DE4CF31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5055,00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37AB9540" w14:textId="7848ED1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R$ 412.639,65</w:t>
            </w:r>
          </w:p>
        </w:tc>
      </w:tr>
      <w:tr w:rsidR="000B578E" w:rsidRPr="000B578E" w14:paraId="43C972A2" w14:textId="77777777" w:rsidTr="00135102">
        <w:trPr>
          <w:trHeight w:val="415"/>
          <w:jc w:val="center"/>
        </w:trPr>
        <w:tc>
          <w:tcPr>
            <w:tcW w:w="1135" w:type="dxa"/>
            <w:vMerge/>
            <w:shd w:val="clear" w:color="auto" w:fill="auto"/>
            <w:vAlign w:val="center"/>
          </w:tcPr>
          <w:p w14:paraId="5099F6A1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201F10" w14:textId="0862F6E4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Ponto de Função (PF)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976870" w14:textId="13A82D96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2472,10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8E6461" w14:textId="4DC49A24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R$ 1.845.818,19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15ADD953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976F0D6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302179B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4" w:type="dxa"/>
            <w:vAlign w:val="center"/>
          </w:tcPr>
          <w:p w14:paraId="32509BA8" w14:textId="7BA1C5EF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2472,10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597049BB" w14:textId="37558C14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R$ 1.845.818,19</w:t>
            </w:r>
          </w:p>
        </w:tc>
      </w:tr>
      <w:tr w:rsidR="000B578E" w:rsidRPr="000B578E" w14:paraId="60E37EE1" w14:textId="77777777" w:rsidTr="00135102">
        <w:trPr>
          <w:trHeight w:val="415"/>
          <w:jc w:val="center"/>
        </w:trPr>
        <w:tc>
          <w:tcPr>
            <w:tcW w:w="1135" w:type="dxa"/>
            <w:shd w:val="clear" w:color="auto" w:fill="auto"/>
            <w:vAlign w:val="center"/>
          </w:tcPr>
          <w:p w14:paraId="53859BBC" w14:textId="3E79AB41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Projetos Ágeis</w:t>
            </w:r>
          </w:p>
        </w:tc>
        <w:tc>
          <w:tcPr>
            <w:tcW w:w="1701" w:type="dxa"/>
            <w:vAlign w:val="center"/>
          </w:tcPr>
          <w:p w14:paraId="75B82E45" w14:textId="2B0265B8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Ponto de Função (PF)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B46386" w14:textId="4F5472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5AD88E" w14:textId="6A36D8E5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32A75D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4B644A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534BFE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R$ 0,00</w:t>
            </w:r>
          </w:p>
        </w:tc>
        <w:tc>
          <w:tcPr>
            <w:tcW w:w="1224" w:type="dxa"/>
            <w:vAlign w:val="center"/>
          </w:tcPr>
          <w:p w14:paraId="29971256" w14:textId="596734C8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0,00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3A73686" w14:textId="03E15C5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sz w:val="18"/>
                <w:szCs w:val="18"/>
              </w:rPr>
              <w:t>R$ 0,00</w:t>
            </w:r>
          </w:p>
        </w:tc>
      </w:tr>
      <w:tr w:rsidR="000B578E" w:rsidRPr="000B578E" w14:paraId="23EF7ACC" w14:textId="77777777" w:rsidTr="00135102">
        <w:trPr>
          <w:trHeight w:val="415"/>
          <w:jc w:val="center"/>
        </w:trPr>
        <w:tc>
          <w:tcPr>
            <w:tcW w:w="2836" w:type="dxa"/>
            <w:gridSpan w:val="2"/>
            <w:shd w:val="clear" w:color="auto" w:fill="D9D9D9"/>
            <w:vAlign w:val="center"/>
          </w:tcPr>
          <w:p w14:paraId="24279524" w14:textId="536937E8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Total Geral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167CA32" w14:textId="677BEAFF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5055,00 USTs / 2472,10 PFs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5C4DD4C" w14:textId="31A18585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R$ 2.258.457,84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5C6A6D45" w14:textId="77777777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79EEE6E6" w14:textId="77777777" w:rsidR="000B578E" w:rsidRPr="000B578E" w:rsidRDefault="000B578E" w:rsidP="000B578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5D1D08E7" w14:textId="77777777" w:rsidR="000B578E" w:rsidRPr="000B578E" w:rsidRDefault="000B578E" w:rsidP="000B578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R$ 0,00</w:t>
            </w:r>
          </w:p>
        </w:tc>
        <w:tc>
          <w:tcPr>
            <w:tcW w:w="1224" w:type="dxa"/>
            <w:shd w:val="clear" w:color="auto" w:fill="D9D9D9"/>
            <w:vAlign w:val="center"/>
          </w:tcPr>
          <w:p w14:paraId="3DEB6FCB" w14:textId="54E20CFC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5055,00 USTs / 2472,10 PFs</w:t>
            </w:r>
          </w:p>
        </w:tc>
        <w:tc>
          <w:tcPr>
            <w:tcW w:w="1737" w:type="dxa"/>
            <w:shd w:val="clear" w:color="auto" w:fill="D9D9D9"/>
            <w:vAlign w:val="center"/>
          </w:tcPr>
          <w:p w14:paraId="0C2C8B7A" w14:textId="7B43E6B9" w:rsidR="000B578E" w:rsidRPr="000B578E" w:rsidRDefault="000B578E" w:rsidP="000B578E">
            <w:pPr>
              <w:spacing w:before="4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B578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R$ 2.258.457,84</w:t>
            </w:r>
          </w:p>
        </w:tc>
      </w:tr>
    </w:tbl>
    <w:p w14:paraId="3546B5C8" w14:textId="77777777" w:rsidR="00413CBC" w:rsidRPr="008870BF" w:rsidRDefault="00413CBC" w:rsidP="00A64495">
      <w:pPr>
        <w:rPr>
          <w:rFonts w:ascii="Calibri" w:hAnsi="Calibri" w:cs="Calibri"/>
          <w:sz w:val="24"/>
        </w:rPr>
      </w:pPr>
    </w:p>
    <w:p w14:paraId="74B8930B" w14:textId="77777777" w:rsidR="00BA65F2" w:rsidRPr="008870BF" w:rsidRDefault="00BA65F2" w:rsidP="00A64495">
      <w:pPr>
        <w:rPr>
          <w:rFonts w:ascii="Calibri" w:hAnsi="Calibri" w:cs="Calibri"/>
          <w:sz w:val="24"/>
        </w:rPr>
      </w:pPr>
    </w:p>
    <w:p w14:paraId="67EE0195" w14:textId="77777777" w:rsidR="00B45A89" w:rsidRPr="008870BF" w:rsidRDefault="00B45A89" w:rsidP="00A64495">
      <w:pPr>
        <w:rPr>
          <w:rFonts w:ascii="Calibri" w:hAnsi="Calibri" w:cs="Calibri"/>
          <w:sz w:val="24"/>
        </w:rPr>
      </w:pPr>
      <w:r w:rsidRPr="008870BF">
        <w:rPr>
          <w:rFonts w:ascii="Calibri" w:hAnsi="Calibri" w:cs="Calibri"/>
          <w:sz w:val="24"/>
        </w:rPr>
        <w:t>Assinaturas</w:t>
      </w:r>
    </w:p>
    <w:p w14:paraId="30BFA33F" w14:textId="77777777" w:rsidR="004B5893" w:rsidRPr="008870BF" w:rsidRDefault="004B5893" w:rsidP="00A64495">
      <w:pPr>
        <w:rPr>
          <w:rFonts w:ascii="Calibri" w:hAnsi="Calibri" w:cs="Calibri"/>
          <w:sz w:val="24"/>
        </w:rPr>
      </w:pPr>
    </w:p>
    <w:p w14:paraId="42E673DD" w14:textId="45DD7173" w:rsidR="00B45A89" w:rsidRPr="008870BF" w:rsidRDefault="00B45A89" w:rsidP="00D805DF">
      <w:pPr>
        <w:ind w:firstLine="720"/>
        <w:rPr>
          <w:rFonts w:ascii="Calibri" w:hAnsi="Calibri" w:cs="Calibri"/>
          <w:sz w:val="24"/>
        </w:rPr>
      </w:pPr>
      <w:r w:rsidRPr="008870BF">
        <w:rPr>
          <w:rFonts w:ascii="Calibri" w:hAnsi="Calibri" w:cs="Calibri"/>
          <w:sz w:val="24"/>
        </w:rPr>
        <w:t>Os abaixo assinados estão de acordo com o conteúdo deste documento.</w:t>
      </w:r>
    </w:p>
    <w:p w14:paraId="1DF7C62B" w14:textId="77777777" w:rsidR="00735486" w:rsidRPr="008870BF" w:rsidRDefault="00735486" w:rsidP="00A64495">
      <w:pPr>
        <w:rPr>
          <w:rFonts w:ascii="Calibri" w:hAnsi="Calibri" w:cs="Calibri"/>
          <w:sz w:val="24"/>
        </w:rPr>
      </w:pPr>
    </w:p>
    <w:p w14:paraId="457A3424" w14:textId="77777777" w:rsidR="00735486" w:rsidRPr="008870BF" w:rsidRDefault="00735486" w:rsidP="00A64495">
      <w:pPr>
        <w:rPr>
          <w:rFonts w:ascii="Calibri" w:hAnsi="Calibri" w:cs="Calibri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720"/>
        <w:gridCol w:w="4691"/>
      </w:tblGrid>
      <w:tr w:rsidR="00B45A89" w:rsidRPr="00963ED0" w14:paraId="60596F7F" w14:textId="77777777" w:rsidTr="003F0660">
        <w:trPr>
          <w:cantSplit/>
          <w:trHeight w:val="809"/>
        </w:trPr>
        <w:tc>
          <w:tcPr>
            <w:tcW w:w="4570" w:type="dxa"/>
            <w:tcBorders>
              <w:top w:val="single" w:sz="4" w:space="0" w:color="auto"/>
            </w:tcBorders>
          </w:tcPr>
          <w:p w14:paraId="7C2F1EB8" w14:textId="77777777" w:rsidR="00B45A89" w:rsidRPr="006D3D96" w:rsidRDefault="006C0AE5" w:rsidP="003F0660">
            <w:pPr>
              <w:pStyle w:val="Contedodatabela"/>
              <w:suppressLineNumbers w:val="0"/>
              <w:jc w:val="center"/>
              <w:rPr>
                <w:rFonts w:ascii="Calibri" w:hAnsi="Calibri"/>
                <w:b/>
                <w:bCs/>
                <w:sz w:val="22"/>
                <w:lang w:val="pt-BR"/>
              </w:rPr>
            </w:pPr>
            <w:r>
              <w:rPr>
                <w:rFonts w:ascii="Calibri" w:hAnsi="Calibri"/>
                <w:b/>
                <w:bCs/>
                <w:sz w:val="22"/>
                <w:lang w:val="pt-BR"/>
              </w:rPr>
              <w:t>Artur Maurilio Lopes do Nascimento</w:t>
            </w:r>
          </w:p>
          <w:p w14:paraId="36BA6A49" w14:textId="77777777" w:rsidR="00B45A89" w:rsidRPr="006D3D96" w:rsidRDefault="00B45A89" w:rsidP="003F0660">
            <w:pPr>
              <w:pStyle w:val="Contedodatabela"/>
              <w:suppressLineNumbers w:val="0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6D3D96">
              <w:rPr>
                <w:rFonts w:ascii="Calibri" w:hAnsi="Calibri"/>
                <w:b/>
                <w:sz w:val="22"/>
                <w:lang w:val="pt-BR"/>
              </w:rPr>
              <w:t>Responsável Técnico (Preposto)</w:t>
            </w:r>
          </w:p>
          <w:p w14:paraId="288C4CA9" w14:textId="77777777" w:rsidR="00B45A89" w:rsidRPr="006D3D96" w:rsidRDefault="00B45A89" w:rsidP="003F0660">
            <w:pPr>
              <w:pStyle w:val="Contedodatabela"/>
              <w:suppressLineNumbers w:val="0"/>
              <w:jc w:val="center"/>
              <w:rPr>
                <w:rFonts w:ascii="Calibri" w:hAnsi="Calibri"/>
                <w:sz w:val="22"/>
                <w:lang w:val="pt-BR"/>
              </w:rPr>
            </w:pPr>
            <w:r w:rsidRPr="006D3D96">
              <w:rPr>
                <w:rFonts w:ascii="Calibri" w:hAnsi="Calibri"/>
                <w:sz w:val="22"/>
                <w:lang w:val="pt-BR"/>
              </w:rPr>
              <w:t>Stefanini IT Solutions</w:t>
            </w:r>
          </w:p>
          <w:p w14:paraId="2965B694" w14:textId="77777777" w:rsidR="00B45A89" w:rsidRPr="006D3D96" w:rsidRDefault="00B45A89" w:rsidP="003F0660">
            <w:pPr>
              <w:jc w:val="center"/>
              <w:rPr>
                <w:rFonts w:ascii="Calibri" w:hAnsi="Calibri"/>
                <w:sz w:val="22"/>
              </w:rPr>
            </w:pPr>
          </w:p>
          <w:p w14:paraId="3E1A14AC" w14:textId="77777777" w:rsidR="00B45A89" w:rsidRPr="006D3D96" w:rsidRDefault="00B45A89" w:rsidP="003F066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720" w:type="dxa"/>
          </w:tcPr>
          <w:p w14:paraId="0997DA36" w14:textId="77777777" w:rsidR="00B45A89" w:rsidRPr="006D3D96" w:rsidRDefault="00B45A89" w:rsidP="003F066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BC1E7E7" w14:textId="77777777" w:rsidR="00135102" w:rsidRPr="006D3D96" w:rsidRDefault="00135102" w:rsidP="00135102">
            <w:pPr>
              <w:pStyle w:val="Contedodatabela"/>
              <w:suppressLineNumbers w:val="0"/>
              <w:jc w:val="center"/>
              <w:rPr>
                <w:rFonts w:ascii="Calibri" w:hAnsi="Calibri"/>
                <w:b/>
                <w:bCs/>
                <w:sz w:val="22"/>
                <w:lang w:val="pt-BR"/>
              </w:rPr>
            </w:pPr>
            <w:r w:rsidRPr="006D3D96">
              <w:rPr>
                <w:rFonts w:ascii="Calibri" w:hAnsi="Calibri"/>
                <w:b/>
                <w:bCs/>
                <w:sz w:val="22"/>
                <w:lang w:val="pt-BR"/>
              </w:rPr>
              <w:t>Altamir Araújo Guimarães Junior</w:t>
            </w:r>
          </w:p>
          <w:p w14:paraId="08EA7079" w14:textId="77777777" w:rsidR="00135102" w:rsidRPr="006D3D96" w:rsidRDefault="00135102" w:rsidP="00135102">
            <w:pPr>
              <w:pStyle w:val="Contedodatabela"/>
              <w:suppressLineNumbers w:val="0"/>
              <w:jc w:val="center"/>
              <w:rPr>
                <w:rFonts w:ascii="Calibri" w:hAnsi="Calibri"/>
                <w:b/>
                <w:bCs/>
                <w:sz w:val="22"/>
                <w:lang w:val="pt-BR"/>
              </w:rPr>
            </w:pPr>
            <w:r w:rsidRPr="006D3D96">
              <w:rPr>
                <w:rFonts w:ascii="Calibri" w:hAnsi="Calibri"/>
                <w:b/>
                <w:bCs/>
                <w:sz w:val="22"/>
                <w:lang w:val="pt-BR"/>
              </w:rPr>
              <w:t>Fiscal do Contrato</w:t>
            </w:r>
          </w:p>
          <w:p w14:paraId="24E986A2" w14:textId="77777777" w:rsidR="00135102" w:rsidRPr="006D3D96" w:rsidRDefault="00135102" w:rsidP="00135102">
            <w:pPr>
              <w:pStyle w:val="Contedodatabela"/>
              <w:suppressLineNumbers w:val="0"/>
              <w:jc w:val="center"/>
              <w:rPr>
                <w:rFonts w:ascii="Calibri" w:hAnsi="Calibri"/>
                <w:sz w:val="22"/>
                <w:lang w:val="pt-BR"/>
              </w:rPr>
            </w:pPr>
            <w:r w:rsidRPr="00B03ACC">
              <w:rPr>
                <w:rFonts w:ascii="Calibri" w:hAnsi="Calibri"/>
                <w:sz w:val="22"/>
                <w:lang w:val="pt-BR"/>
              </w:rPr>
              <w:t>Divisão de Desenvolvimento de Sistemas</w:t>
            </w:r>
          </w:p>
          <w:p w14:paraId="2DDEC2EE" w14:textId="77777777" w:rsidR="00135102" w:rsidRPr="006D3D96" w:rsidRDefault="00135102" w:rsidP="00135102">
            <w:pPr>
              <w:jc w:val="center"/>
              <w:rPr>
                <w:rFonts w:ascii="Calibri" w:hAnsi="Calibri"/>
                <w:sz w:val="22"/>
              </w:rPr>
            </w:pPr>
            <w:r w:rsidRPr="00B03ACC">
              <w:rPr>
                <w:rFonts w:ascii="Calibri" w:hAnsi="Calibri"/>
                <w:sz w:val="22"/>
              </w:rPr>
              <w:t>DDS/CGTI/DTI/PF</w:t>
            </w:r>
          </w:p>
          <w:p w14:paraId="60240179" w14:textId="77777777" w:rsidR="00B45A89" w:rsidRPr="006D3D96" w:rsidRDefault="00B45A89" w:rsidP="003F066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62175498" w14:textId="77777777" w:rsidR="00B45A89" w:rsidRPr="00963ED0" w:rsidRDefault="00B45A89" w:rsidP="008265F9">
      <w:pPr>
        <w:spacing w:before="40" w:after="40" w:line="360" w:lineRule="auto"/>
        <w:rPr>
          <w:rFonts w:cs="Arial"/>
          <w:b/>
          <w:sz w:val="18"/>
          <w:szCs w:val="20"/>
        </w:rPr>
      </w:pPr>
    </w:p>
    <w:sectPr w:rsidR="00B45A89" w:rsidRPr="00963ED0" w:rsidSect="003E231A">
      <w:headerReference w:type="even" r:id="rId151"/>
      <w:headerReference w:type="default" r:id="rId152"/>
      <w:footerReference w:type="default" r:id="rId153"/>
      <w:headerReference w:type="first" r:id="rId154"/>
      <w:type w:val="nextColumn"/>
      <w:pgSz w:w="11909" w:h="16834" w:code="9"/>
      <w:pgMar w:top="907" w:right="42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28D1" w14:textId="77777777" w:rsidR="004969D1" w:rsidRDefault="004969D1">
      <w:r>
        <w:separator/>
      </w:r>
    </w:p>
  </w:endnote>
  <w:endnote w:type="continuationSeparator" w:id="0">
    <w:p w14:paraId="7F4A139B" w14:textId="77777777" w:rsidR="004969D1" w:rsidRDefault="0049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5" w:type="dxa"/>
      <w:tblInd w:w="108" w:type="dxa"/>
      <w:tblBorders>
        <w:top w:val="single" w:sz="4" w:space="0" w:color="333399"/>
      </w:tblBorders>
      <w:tblLook w:val="01E0" w:firstRow="1" w:lastRow="1" w:firstColumn="1" w:lastColumn="1" w:noHBand="0" w:noVBand="0"/>
    </w:tblPr>
    <w:tblGrid>
      <w:gridCol w:w="10665"/>
    </w:tblGrid>
    <w:tr w:rsidR="00194875" w14:paraId="232313E8" w14:textId="77777777" w:rsidTr="003E231A">
      <w:trPr>
        <w:trHeight w:val="278"/>
      </w:trPr>
      <w:tc>
        <w:tcPr>
          <w:tcW w:w="10665" w:type="dxa"/>
        </w:tcPr>
        <w:p w14:paraId="7985F55E" w14:textId="374EFD3C" w:rsidR="00194875" w:rsidRDefault="00194875" w:rsidP="003E231A">
          <w:pPr>
            <w:pStyle w:val="Rodap"/>
            <w:tabs>
              <w:tab w:val="clear" w:pos="8838"/>
            </w:tabs>
            <w:rPr>
              <w:b/>
              <w:i/>
              <w:color w:val="999999"/>
              <w:sz w:val="16"/>
              <w:szCs w:val="16"/>
            </w:rPr>
          </w:pPr>
        </w:p>
      </w:tc>
    </w:tr>
  </w:tbl>
  <w:p w14:paraId="13BF6F65" w14:textId="6E03E77D" w:rsidR="00194875" w:rsidRPr="006B05F9" w:rsidRDefault="00194875" w:rsidP="00D36B00">
    <w:pPr>
      <w:pStyle w:val="Rodap"/>
      <w:tabs>
        <w:tab w:val="left" w:pos="9781"/>
      </w:tabs>
      <w:jc w:val="left"/>
      <w:rPr>
        <w:noProof/>
        <w:sz w:val="18"/>
      </w:rPr>
    </w:pPr>
    <w:r w:rsidRPr="00DF6CF3">
      <w:rPr>
        <w:noProof/>
      </w:rPr>
      <w:drawing>
        <wp:inline distT="0" distB="0" distL="0" distR="0" wp14:anchorId="75D6C9D4" wp14:editId="31FAF25D">
          <wp:extent cx="182646" cy="212469"/>
          <wp:effectExtent l="0" t="0" r="8255" b="0"/>
          <wp:docPr id="11" name="Imagem" descr="Imagem">
            <a:extLst xmlns:a="http://schemas.openxmlformats.org/drawingml/2006/main">
              <a:ext uri="{FF2B5EF4-FFF2-40B4-BE49-F238E27FC236}">
                <a16:creationId xmlns:a16="http://schemas.microsoft.com/office/drawing/2014/main" id="{26961337-FBAD-C346-8D68-810D106BC2C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" descr="Imagem">
                    <a:extLst>
                      <a:ext uri="{FF2B5EF4-FFF2-40B4-BE49-F238E27FC236}">
                        <a16:creationId xmlns:a16="http://schemas.microsoft.com/office/drawing/2014/main" id="{26961337-FBAD-C346-8D68-810D106BC2C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718" cy="230002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  <w:r>
      <w:t xml:space="preserve">  </w:t>
    </w:r>
    <w:r w:rsidR="004969D1">
      <w:fldChar w:fldCharType="begin"/>
    </w:r>
    <w:r w:rsidR="004969D1">
      <w:instrText xml:space="preserve"> FILENAME   \* MERGEFORMAT </w:instrText>
    </w:r>
    <w:r w:rsidR="004969D1">
      <w:fldChar w:fldCharType="separate"/>
    </w:r>
    <w:r w:rsidRPr="00A944BB">
      <w:rPr>
        <w:noProof/>
        <w:sz w:val="18"/>
      </w:rPr>
      <w:t>DPF-FSW_RelatorioFaturamento_202005</w:t>
    </w:r>
    <w:r>
      <w:rPr>
        <w:noProof/>
      </w:rPr>
      <w:t>_Contrato022020.docx</w:t>
    </w:r>
    <w:r w:rsidR="004969D1">
      <w:rPr>
        <w:noProof/>
      </w:rPr>
      <w:fldChar w:fldCharType="end"/>
    </w:r>
    <w:r w:rsidRPr="006B05F9">
      <w:rPr>
        <w:noProof/>
        <w:sz w:val="18"/>
      </w:rPr>
      <w:tab/>
    </w:r>
    <w:r w:rsidRPr="006D3D96">
      <w:rPr>
        <w:color w:val="17365D"/>
        <w:sz w:val="18"/>
      </w:rPr>
      <w:tab/>
    </w:r>
    <w:r w:rsidRPr="006D3D96">
      <w:rPr>
        <w:color w:val="17365D"/>
        <w:sz w:val="18"/>
      </w:rPr>
      <w:tab/>
    </w:r>
    <w:r>
      <w:rPr>
        <w:color w:val="17365D"/>
        <w:sz w:val="18"/>
      </w:rPr>
      <w:t xml:space="preserve">     </w:t>
    </w:r>
    <w:r w:rsidRPr="006D3D96">
      <w:rPr>
        <w:color w:val="17365D"/>
        <w:sz w:val="14"/>
        <w:szCs w:val="16"/>
      </w:rPr>
      <w:t xml:space="preserve">P. </w:t>
    </w:r>
    <w:r w:rsidRPr="006D3D96">
      <w:rPr>
        <w:b/>
        <w:bCs/>
        <w:color w:val="17365D"/>
        <w:sz w:val="14"/>
        <w:szCs w:val="16"/>
      </w:rPr>
      <w:fldChar w:fldCharType="begin"/>
    </w:r>
    <w:r w:rsidRPr="006D3D96">
      <w:rPr>
        <w:b/>
        <w:bCs/>
        <w:color w:val="17365D"/>
        <w:sz w:val="14"/>
        <w:szCs w:val="16"/>
      </w:rPr>
      <w:instrText>PAGE</w:instrText>
    </w:r>
    <w:r w:rsidRPr="006D3D96">
      <w:rPr>
        <w:b/>
        <w:bCs/>
        <w:color w:val="17365D"/>
        <w:sz w:val="14"/>
        <w:szCs w:val="16"/>
      </w:rPr>
      <w:fldChar w:fldCharType="separate"/>
    </w:r>
    <w:r>
      <w:rPr>
        <w:b/>
        <w:bCs/>
        <w:noProof/>
        <w:color w:val="17365D"/>
        <w:sz w:val="14"/>
        <w:szCs w:val="16"/>
      </w:rPr>
      <w:t>1</w:t>
    </w:r>
    <w:r w:rsidRPr="006D3D96">
      <w:rPr>
        <w:b/>
        <w:bCs/>
        <w:color w:val="17365D"/>
        <w:sz w:val="14"/>
        <w:szCs w:val="16"/>
      </w:rPr>
      <w:fldChar w:fldCharType="end"/>
    </w:r>
    <w:r w:rsidRPr="006D3D96">
      <w:rPr>
        <w:color w:val="17365D"/>
        <w:sz w:val="14"/>
        <w:szCs w:val="16"/>
      </w:rPr>
      <w:t>/</w:t>
    </w:r>
    <w:r w:rsidRPr="006D3D96">
      <w:rPr>
        <w:b/>
        <w:bCs/>
        <w:color w:val="17365D"/>
        <w:sz w:val="14"/>
        <w:szCs w:val="16"/>
      </w:rPr>
      <w:fldChar w:fldCharType="begin"/>
    </w:r>
    <w:r w:rsidRPr="006D3D96">
      <w:rPr>
        <w:b/>
        <w:bCs/>
        <w:color w:val="17365D"/>
        <w:sz w:val="14"/>
        <w:szCs w:val="16"/>
      </w:rPr>
      <w:instrText>NUMPAGES</w:instrText>
    </w:r>
    <w:r w:rsidRPr="006D3D96">
      <w:rPr>
        <w:b/>
        <w:bCs/>
        <w:color w:val="17365D"/>
        <w:sz w:val="14"/>
        <w:szCs w:val="16"/>
      </w:rPr>
      <w:fldChar w:fldCharType="separate"/>
    </w:r>
    <w:r>
      <w:rPr>
        <w:b/>
        <w:bCs/>
        <w:noProof/>
        <w:color w:val="17365D"/>
        <w:sz w:val="14"/>
        <w:szCs w:val="16"/>
      </w:rPr>
      <w:t>9</w:t>
    </w:r>
    <w:r w:rsidRPr="006D3D96">
      <w:rPr>
        <w:b/>
        <w:bCs/>
        <w:color w:val="17365D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FFB3C" w14:textId="77777777" w:rsidR="004969D1" w:rsidRDefault="004969D1">
      <w:r>
        <w:separator/>
      </w:r>
    </w:p>
  </w:footnote>
  <w:footnote w:type="continuationSeparator" w:id="0">
    <w:p w14:paraId="666C1081" w14:textId="77777777" w:rsidR="004969D1" w:rsidRDefault="00496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34D" w14:textId="6B751977" w:rsidR="00194875" w:rsidRDefault="004969D1">
    <w:pPr>
      <w:pStyle w:val="Cabealho"/>
    </w:pPr>
    <w:r>
      <w:rPr>
        <w:noProof/>
      </w:rPr>
      <w:pict w14:anchorId="065EE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170563" o:spid="_x0000_s2051" type="#_x0000_t75" alt="" style="position:absolute;left:0;text-align:left;margin-left:0;margin-top:0;width:537.9pt;height:544.85pt;z-index:-25165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Dá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B35F" w14:textId="0353E485" w:rsidR="00194875" w:rsidRDefault="004969D1">
    <w:pPr>
      <w:pStyle w:val="Cabealho"/>
      <w:pBdr>
        <w:bottom w:val="single" w:sz="4" w:space="1" w:color="333399"/>
      </w:pBdr>
    </w:pPr>
    <w:r>
      <w:rPr>
        <w:noProof/>
        <w:lang w:eastAsia="pt-BR"/>
      </w:rPr>
      <w:pict w14:anchorId="7381C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170564" o:spid="_x0000_s2050" type="#_x0000_t75" alt="" style="position:absolute;left:0;text-align:left;margin-left:0;margin-top:0;width:537.9pt;height:544.85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Dágua"/>
          <w10:wrap anchorx="margin" anchory="margin"/>
        </v:shape>
      </w:pict>
    </w:r>
    <w:r w:rsidR="00194875">
      <w:rPr>
        <w:noProof/>
        <w:lang w:eastAsia="pt-BR"/>
      </w:rPr>
      <w:drawing>
        <wp:anchor distT="0" distB="0" distL="114300" distR="114300" simplePos="0" relativeHeight="251657728" behindDoc="1" locked="0" layoutInCell="1" allowOverlap="0" wp14:anchorId="49053267" wp14:editId="676B7CFF">
          <wp:simplePos x="0" y="0"/>
          <wp:positionH relativeFrom="column">
            <wp:posOffset>2493645</wp:posOffset>
          </wp:positionH>
          <wp:positionV relativeFrom="paragraph">
            <wp:posOffset>1424940</wp:posOffset>
          </wp:positionV>
          <wp:extent cx="6634480" cy="4912995"/>
          <wp:effectExtent l="0" t="0" r="0" b="0"/>
          <wp:wrapNone/>
          <wp:docPr id="7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491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875">
      <w:rPr>
        <w:noProof/>
      </w:rPr>
      <w:drawing>
        <wp:inline distT="0" distB="0" distL="0" distR="0" wp14:anchorId="4472848E" wp14:editId="73FC0038">
          <wp:extent cx="1426191" cy="439000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37358" cy="473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9550" w14:textId="2AC39957" w:rsidR="00194875" w:rsidRDefault="004969D1">
    <w:pPr>
      <w:pStyle w:val="Cabealho"/>
    </w:pPr>
    <w:r>
      <w:rPr>
        <w:noProof/>
      </w:rPr>
      <w:pict w14:anchorId="2CDE69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170562" o:spid="_x0000_s2049" type="#_x0000_t75" alt="" style="position:absolute;left:0;text-align:left;margin-left:0;margin-top:0;width:537.9pt;height:544.8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Dá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93D25"/>
    <w:multiLevelType w:val="hybridMultilevel"/>
    <w:tmpl w:val="D47E72C6"/>
    <w:lvl w:ilvl="0" w:tplc="CB3C3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4584"/>
    <w:multiLevelType w:val="multilevel"/>
    <w:tmpl w:val="D69CD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A3612"/>
    <w:multiLevelType w:val="multilevel"/>
    <w:tmpl w:val="18CCC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01170"/>
    <w:multiLevelType w:val="hybridMultilevel"/>
    <w:tmpl w:val="FA4CC1F4"/>
    <w:lvl w:ilvl="0" w:tplc="6C2649DC">
      <w:start w:val="34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2915"/>
    <w:multiLevelType w:val="hybridMultilevel"/>
    <w:tmpl w:val="97E84A40"/>
    <w:lvl w:ilvl="0" w:tplc="AC4AF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6627F"/>
    <w:multiLevelType w:val="hybridMultilevel"/>
    <w:tmpl w:val="EFF05E1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C338B"/>
    <w:multiLevelType w:val="hybridMultilevel"/>
    <w:tmpl w:val="721AD2F8"/>
    <w:lvl w:ilvl="0" w:tplc="85A20F5A">
      <w:start w:val="340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106CE"/>
    <w:multiLevelType w:val="hybridMultilevel"/>
    <w:tmpl w:val="6358B514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75CF3"/>
    <w:multiLevelType w:val="multilevel"/>
    <w:tmpl w:val="D69CD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63539"/>
    <w:multiLevelType w:val="hybridMultilevel"/>
    <w:tmpl w:val="2D765B6C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306A3"/>
    <w:multiLevelType w:val="hybridMultilevel"/>
    <w:tmpl w:val="8E40B6D4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65015"/>
    <w:multiLevelType w:val="hybridMultilevel"/>
    <w:tmpl w:val="1214DC06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935"/>
    <w:multiLevelType w:val="hybridMultilevel"/>
    <w:tmpl w:val="063C932A"/>
    <w:lvl w:ilvl="0" w:tplc="AC4AF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06344"/>
    <w:multiLevelType w:val="hybridMultilevel"/>
    <w:tmpl w:val="F0465672"/>
    <w:lvl w:ilvl="0" w:tplc="0B8AF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9966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0D1AA5"/>
    <w:multiLevelType w:val="hybridMultilevel"/>
    <w:tmpl w:val="B942D126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70265"/>
    <w:multiLevelType w:val="hybridMultilevel"/>
    <w:tmpl w:val="18CCC0C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273EF"/>
    <w:multiLevelType w:val="hybridMultilevel"/>
    <w:tmpl w:val="ADFC4BB6"/>
    <w:lvl w:ilvl="0" w:tplc="AC4AF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B8AFB2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996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9F579D"/>
    <w:multiLevelType w:val="multilevel"/>
    <w:tmpl w:val="D69CD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A01BFC"/>
    <w:multiLevelType w:val="hybridMultilevel"/>
    <w:tmpl w:val="ADC4B96E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2784D"/>
    <w:multiLevelType w:val="hybridMultilevel"/>
    <w:tmpl w:val="022A61F4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3BE3"/>
    <w:multiLevelType w:val="hybridMultilevel"/>
    <w:tmpl w:val="70780E62"/>
    <w:lvl w:ilvl="0" w:tplc="CB3C3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C7747"/>
    <w:multiLevelType w:val="multilevel"/>
    <w:tmpl w:val="D69CD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112B75"/>
    <w:multiLevelType w:val="multilevel"/>
    <w:tmpl w:val="D69CD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172B9E"/>
    <w:multiLevelType w:val="hybridMultilevel"/>
    <w:tmpl w:val="211EE5A6"/>
    <w:lvl w:ilvl="0" w:tplc="CB3C3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24191"/>
    <w:multiLevelType w:val="hybridMultilevel"/>
    <w:tmpl w:val="49129F1E"/>
    <w:lvl w:ilvl="0" w:tplc="F5AA31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33996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C87102"/>
    <w:multiLevelType w:val="hybridMultilevel"/>
    <w:tmpl w:val="63866748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E6F48"/>
    <w:multiLevelType w:val="hybridMultilevel"/>
    <w:tmpl w:val="B3BA7376"/>
    <w:lvl w:ilvl="0" w:tplc="1CD6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53C25"/>
    <w:multiLevelType w:val="multilevel"/>
    <w:tmpl w:val="FED26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943D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1F3CBE"/>
    <w:multiLevelType w:val="hybridMultilevel"/>
    <w:tmpl w:val="19901D34"/>
    <w:lvl w:ilvl="0" w:tplc="CB3C3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21521"/>
    <w:multiLevelType w:val="hybridMultilevel"/>
    <w:tmpl w:val="A524CE3A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AC4744B"/>
    <w:multiLevelType w:val="hybridMultilevel"/>
    <w:tmpl w:val="1438F710"/>
    <w:lvl w:ilvl="0" w:tplc="17EE50E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C397347"/>
    <w:multiLevelType w:val="hybridMultilevel"/>
    <w:tmpl w:val="461AC4A6"/>
    <w:lvl w:ilvl="0" w:tplc="3DE60E12">
      <w:numFmt w:val="bullet"/>
      <w:lvlText w:val=""/>
      <w:lvlJc w:val="left"/>
      <w:pPr>
        <w:ind w:left="1152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25"/>
  </w:num>
  <w:num w:numId="4">
    <w:abstractNumId w:val="16"/>
  </w:num>
  <w:num w:numId="5">
    <w:abstractNumId w:val="3"/>
  </w:num>
  <w:num w:numId="6">
    <w:abstractNumId w:val="28"/>
  </w:num>
  <w:num w:numId="7">
    <w:abstractNumId w:val="15"/>
  </w:num>
  <w:num w:numId="8">
    <w:abstractNumId w:val="30"/>
  </w:num>
  <w:num w:numId="9">
    <w:abstractNumId w:val="24"/>
  </w:num>
  <w:num w:numId="10">
    <w:abstractNumId w:val="21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17"/>
  </w:num>
  <w:num w:numId="16">
    <w:abstractNumId w:val="12"/>
  </w:num>
  <w:num w:numId="17">
    <w:abstractNumId w:val="26"/>
  </w:num>
  <w:num w:numId="18">
    <w:abstractNumId w:val="14"/>
  </w:num>
  <w:num w:numId="19">
    <w:abstractNumId w:val="27"/>
  </w:num>
  <w:num w:numId="20">
    <w:abstractNumId w:val="29"/>
  </w:num>
  <w:num w:numId="21">
    <w:abstractNumId w:val="19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57" w:hanging="283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8"/>
  </w:num>
  <w:num w:numId="26">
    <w:abstractNumId w:val="10"/>
  </w:num>
  <w:num w:numId="27">
    <w:abstractNumId w:val="32"/>
  </w:num>
  <w:num w:numId="28">
    <w:abstractNumId w:val="18"/>
  </w:num>
  <w:num w:numId="29">
    <w:abstractNumId w:val="23"/>
  </w:num>
  <w:num w:numId="30">
    <w:abstractNumId w:val="4"/>
  </w:num>
  <w:num w:numId="31">
    <w:abstractNumId w:val="7"/>
  </w:num>
  <w:num w:numId="32">
    <w:abstractNumId w:val="22"/>
  </w:num>
  <w:num w:numId="33">
    <w:abstractNumId w:val="33"/>
  </w:num>
  <w:num w:numId="34">
    <w:abstractNumId w:val="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7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55"/>
    <w:rsid w:val="000011B9"/>
    <w:rsid w:val="00001AD4"/>
    <w:rsid w:val="0000213A"/>
    <w:rsid w:val="000045F7"/>
    <w:rsid w:val="000048F5"/>
    <w:rsid w:val="00005198"/>
    <w:rsid w:val="000068C4"/>
    <w:rsid w:val="000068EB"/>
    <w:rsid w:val="000074BD"/>
    <w:rsid w:val="0001066C"/>
    <w:rsid w:val="00011147"/>
    <w:rsid w:val="00011D05"/>
    <w:rsid w:val="00011E05"/>
    <w:rsid w:val="00012931"/>
    <w:rsid w:val="00012CA5"/>
    <w:rsid w:val="00012DA9"/>
    <w:rsid w:val="000131A6"/>
    <w:rsid w:val="000138A8"/>
    <w:rsid w:val="00013CA6"/>
    <w:rsid w:val="00015DB6"/>
    <w:rsid w:val="00015E03"/>
    <w:rsid w:val="0001789C"/>
    <w:rsid w:val="00017CE1"/>
    <w:rsid w:val="00017F3F"/>
    <w:rsid w:val="000203F3"/>
    <w:rsid w:val="00020D72"/>
    <w:rsid w:val="0002350A"/>
    <w:rsid w:val="000277C3"/>
    <w:rsid w:val="000350FA"/>
    <w:rsid w:val="00035469"/>
    <w:rsid w:val="00035AA7"/>
    <w:rsid w:val="00035CE0"/>
    <w:rsid w:val="0003605D"/>
    <w:rsid w:val="00037941"/>
    <w:rsid w:val="00037D31"/>
    <w:rsid w:val="00040429"/>
    <w:rsid w:val="0004082B"/>
    <w:rsid w:val="00040F95"/>
    <w:rsid w:val="00043A03"/>
    <w:rsid w:val="000449E2"/>
    <w:rsid w:val="00044E33"/>
    <w:rsid w:val="00045722"/>
    <w:rsid w:val="0004612D"/>
    <w:rsid w:val="0004632C"/>
    <w:rsid w:val="00047598"/>
    <w:rsid w:val="000514E6"/>
    <w:rsid w:val="000515D3"/>
    <w:rsid w:val="00051D54"/>
    <w:rsid w:val="00052844"/>
    <w:rsid w:val="00052A80"/>
    <w:rsid w:val="000541DC"/>
    <w:rsid w:val="000566D1"/>
    <w:rsid w:val="00057AE3"/>
    <w:rsid w:val="000604E9"/>
    <w:rsid w:val="00062762"/>
    <w:rsid w:val="00062B2A"/>
    <w:rsid w:val="0006362D"/>
    <w:rsid w:val="00064A39"/>
    <w:rsid w:val="00064B6B"/>
    <w:rsid w:val="00067D53"/>
    <w:rsid w:val="00070C12"/>
    <w:rsid w:val="00071906"/>
    <w:rsid w:val="0007240F"/>
    <w:rsid w:val="00074CE5"/>
    <w:rsid w:val="00075688"/>
    <w:rsid w:val="00076C82"/>
    <w:rsid w:val="0008030E"/>
    <w:rsid w:val="0008095D"/>
    <w:rsid w:val="0008253E"/>
    <w:rsid w:val="0008305C"/>
    <w:rsid w:val="000833B7"/>
    <w:rsid w:val="00084D94"/>
    <w:rsid w:val="000858A2"/>
    <w:rsid w:val="00087477"/>
    <w:rsid w:val="0009048F"/>
    <w:rsid w:val="00090528"/>
    <w:rsid w:val="00091B6D"/>
    <w:rsid w:val="00092323"/>
    <w:rsid w:val="00092A39"/>
    <w:rsid w:val="00092F21"/>
    <w:rsid w:val="00093142"/>
    <w:rsid w:val="000934C0"/>
    <w:rsid w:val="00093ED6"/>
    <w:rsid w:val="0009405F"/>
    <w:rsid w:val="000941CA"/>
    <w:rsid w:val="00094449"/>
    <w:rsid w:val="0009547C"/>
    <w:rsid w:val="00096975"/>
    <w:rsid w:val="00097567"/>
    <w:rsid w:val="000A09D4"/>
    <w:rsid w:val="000A2A0E"/>
    <w:rsid w:val="000A31D4"/>
    <w:rsid w:val="000A35AE"/>
    <w:rsid w:val="000A39F2"/>
    <w:rsid w:val="000A4FBA"/>
    <w:rsid w:val="000A513E"/>
    <w:rsid w:val="000A5620"/>
    <w:rsid w:val="000A5CEB"/>
    <w:rsid w:val="000A7723"/>
    <w:rsid w:val="000A7C91"/>
    <w:rsid w:val="000B03DC"/>
    <w:rsid w:val="000B0852"/>
    <w:rsid w:val="000B0984"/>
    <w:rsid w:val="000B22DF"/>
    <w:rsid w:val="000B3624"/>
    <w:rsid w:val="000B36FF"/>
    <w:rsid w:val="000B5554"/>
    <w:rsid w:val="000B5783"/>
    <w:rsid w:val="000B578E"/>
    <w:rsid w:val="000B5DDC"/>
    <w:rsid w:val="000B60CD"/>
    <w:rsid w:val="000B630F"/>
    <w:rsid w:val="000B63B0"/>
    <w:rsid w:val="000B7ABE"/>
    <w:rsid w:val="000C001F"/>
    <w:rsid w:val="000C1819"/>
    <w:rsid w:val="000C19EF"/>
    <w:rsid w:val="000C25E9"/>
    <w:rsid w:val="000C2E65"/>
    <w:rsid w:val="000C3114"/>
    <w:rsid w:val="000C3D5A"/>
    <w:rsid w:val="000C48B4"/>
    <w:rsid w:val="000C4BB7"/>
    <w:rsid w:val="000C4E49"/>
    <w:rsid w:val="000C5BFD"/>
    <w:rsid w:val="000C674D"/>
    <w:rsid w:val="000C70F0"/>
    <w:rsid w:val="000D0656"/>
    <w:rsid w:val="000D1D11"/>
    <w:rsid w:val="000D3BB8"/>
    <w:rsid w:val="000D5330"/>
    <w:rsid w:val="000D7D48"/>
    <w:rsid w:val="000E11E6"/>
    <w:rsid w:val="000E1874"/>
    <w:rsid w:val="000E1C24"/>
    <w:rsid w:val="000E24AA"/>
    <w:rsid w:val="000E4EE5"/>
    <w:rsid w:val="000E60E0"/>
    <w:rsid w:val="000E66D3"/>
    <w:rsid w:val="000E6AAD"/>
    <w:rsid w:val="000E726D"/>
    <w:rsid w:val="000F00A6"/>
    <w:rsid w:val="000F24E2"/>
    <w:rsid w:val="000F2AF2"/>
    <w:rsid w:val="000F52D9"/>
    <w:rsid w:val="000F5708"/>
    <w:rsid w:val="000F695A"/>
    <w:rsid w:val="001019E4"/>
    <w:rsid w:val="00101C1F"/>
    <w:rsid w:val="001028D9"/>
    <w:rsid w:val="00103081"/>
    <w:rsid w:val="0010314A"/>
    <w:rsid w:val="00104F1D"/>
    <w:rsid w:val="001055DD"/>
    <w:rsid w:val="00110433"/>
    <w:rsid w:val="00111BC1"/>
    <w:rsid w:val="00113557"/>
    <w:rsid w:val="00113D01"/>
    <w:rsid w:val="0011453B"/>
    <w:rsid w:val="00115B2E"/>
    <w:rsid w:val="00116994"/>
    <w:rsid w:val="00120474"/>
    <w:rsid w:val="0012127B"/>
    <w:rsid w:val="00121AB8"/>
    <w:rsid w:val="00122117"/>
    <w:rsid w:val="00122303"/>
    <w:rsid w:val="0012301E"/>
    <w:rsid w:val="0012428F"/>
    <w:rsid w:val="001251FA"/>
    <w:rsid w:val="00125444"/>
    <w:rsid w:val="00125E05"/>
    <w:rsid w:val="001260B0"/>
    <w:rsid w:val="0012657D"/>
    <w:rsid w:val="00126CB1"/>
    <w:rsid w:val="00126E38"/>
    <w:rsid w:val="00127AE5"/>
    <w:rsid w:val="00133C54"/>
    <w:rsid w:val="00134767"/>
    <w:rsid w:val="00135102"/>
    <w:rsid w:val="00135EB2"/>
    <w:rsid w:val="00136BC8"/>
    <w:rsid w:val="00137675"/>
    <w:rsid w:val="00142F23"/>
    <w:rsid w:val="00143EC1"/>
    <w:rsid w:val="00144728"/>
    <w:rsid w:val="00144CA3"/>
    <w:rsid w:val="001450BF"/>
    <w:rsid w:val="0014542C"/>
    <w:rsid w:val="00145F07"/>
    <w:rsid w:val="0014603D"/>
    <w:rsid w:val="00146168"/>
    <w:rsid w:val="00146610"/>
    <w:rsid w:val="001466E9"/>
    <w:rsid w:val="00146F98"/>
    <w:rsid w:val="00153D44"/>
    <w:rsid w:val="001547C4"/>
    <w:rsid w:val="001555C5"/>
    <w:rsid w:val="00155F4F"/>
    <w:rsid w:val="00156222"/>
    <w:rsid w:val="0015707D"/>
    <w:rsid w:val="0015769B"/>
    <w:rsid w:val="001606FE"/>
    <w:rsid w:val="001653C8"/>
    <w:rsid w:val="00166885"/>
    <w:rsid w:val="00166B88"/>
    <w:rsid w:val="00166F82"/>
    <w:rsid w:val="00171345"/>
    <w:rsid w:val="00171681"/>
    <w:rsid w:val="0017447D"/>
    <w:rsid w:val="0017488E"/>
    <w:rsid w:val="0017519C"/>
    <w:rsid w:val="00175208"/>
    <w:rsid w:val="00175796"/>
    <w:rsid w:val="00177176"/>
    <w:rsid w:val="001771B7"/>
    <w:rsid w:val="00177F4A"/>
    <w:rsid w:val="00181123"/>
    <w:rsid w:val="001827D0"/>
    <w:rsid w:val="001830A4"/>
    <w:rsid w:val="00185433"/>
    <w:rsid w:val="0018645B"/>
    <w:rsid w:val="001867B4"/>
    <w:rsid w:val="001902C2"/>
    <w:rsid w:val="0019080D"/>
    <w:rsid w:val="001926CC"/>
    <w:rsid w:val="00192DFD"/>
    <w:rsid w:val="00194875"/>
    <w:rsid w:val="00194B24"/>
    <w:rsid w:val="00195109"/>
    <w:rsid w:val="00195896"/>
    <w:rsid w:val="00196C58"/>
    <w:rsid w:val="00196F95"/>
    <w:rsid w:val="00197CD7"/>
    <w:rsid w:val="001A2396"/>
    <w:rsid w:val="001A249D"/>
    <w:rsid w:val="001A29E7"/>
    <w:rsid w:val="001A5C35"/>
    <w:rsid w:val="001A6948"/>
    <w:rsid w:val="001A7B89"/>
    <w:rsid w:val="001B0850"/>
    <w:rsid w:val="001B08DB"/>
    <w:rsid w:val="001B1190"/>
    <w:rsid w:val="001B1504"/>
    <w:rsid w:val="001B2338"/>
    <w:rsid w:val="001B2F1A"/>
    <w:rsid w:val="001B3458"/>
    <w:rsid w:val="001B428C"/>
    <w:rsid w:val="001B457D"/>
    <w:rsid w:val="001B4AC6"/>
    <w:rsid w:val="001B5CF6"/>
    <w:rsid w:val="001B6EEB"/>
    <w:rsid w:val="001B705B"/>
    <w:rsid w:val="001C062C"/>
    <w:rsid w:val="001C07BC"/>
    <w:rsid w:val="001C07C9"/>
    <w:rsid w:val="001C0CFE"/>
    <w:rsid w:val="001C0DE2"/>
    <w:rsid w:val="001C14AD"/>
    <w:rsid w:val="001C38A5"/>
    <w:rsid w:val="001C5E77"/>
    <w:rsid w:val="001C70E0"/>
    <w:rsid w:val="001C7580"/>
    <w:rsid w:val="001C75E6"/>
    <w:rsid w:val="001D01F3"/>
    <w:rsid w:val="001D12AA"/>
    <w:rsid w:val="001D15C1"/>
    <w:rsid w:val="001D1DD2"/>
    <w:rsid w:val="001D20A6"/>
    <w:rsid w:val="001D3054"/>
    <w:rsid w:val="001D493A"/>
    <w:rsid w:val="001D5405"/>
    <w:rsid w:val="001E0DE6"/>
    <w:rsid w:val="001E1DDF"/>
    <w:rsid w:val="001E28E7"/>
    <w:rsid w:val="001E3468"/>
    <w:rsid w:val="001E4141"/>
    <w:rsid w:val="001E48B4"/>
    <w:rsid w:val="001E5441"/>
    <w:rsid w:val="001E59B5"/>
    <w:rsid w:val="001E60B3"/>
    <w:rsid w:val="001F08ED"/>
    <w:rsid w:val="001F1726"/>
    <w:rsid w:val="001F2ED4"/>
    <w:rsid w:val="001F3945"/>
    <w:rsid w:val="001F475E"/>
    <w:rsid w:val="001F5149"/>
    <w:rsid w:val="001F533E"/>
    <w:rsid w:val="001F6D21"/>
    <w:rsid w:val="001F7E51"/>
    <w:rsid w:val="0020177A"/>
    <w:rsid w:val="00201BBA"/>
    <w:rsid w:val="00202947"/>
    <w:rsid w:val="00203337"/>
    <w:rsid w:val="002040C7"/>
    <w:rsid w:val="002047A9"/>
    <w:rsid w:val="00204880"/>
    <w:rsid w:val="00206C9B"/>
    <w:rsid w:val="002112D1"/>
    <w:rsid w:val="00212946"/>
    <w:rsid w:val="002143A7"/>
    <w:rsid w:val="00214FC0"/>
    <w:rsid w:val="00215798"/>
    <w:rsid w:val="0021645C"/>
    <w:rsid w:val="00216D67"/>
    <w:rsid w:val="00217F50"/>
    <w:rsid w:val="002219F2"/>
    <w:rsid w:val="00222B86"/>
    <w:rsid w:val="00224589"/>
    <w:rsid w:val="00224731"/>
    <w:rsid w:val="00225B8B"/>
    <w:rsid w:val="002262A6"/>
    <w:rsid w:val="00226834"/>
    <w:rsid w:val="00230331"/>
    <w:rsid w:val="00230540"/>
    <w:rsid w:val="00230AB8"/>
    <w:rsid w:val="00231D9E"/>
    <w:rsid w:val="00232E9F"/>
    <w:rsid w:val="002351D8"/>
    <w:rsid w:val="002357F9"/>
    <w:rsid w:val="0023596D"/>
    <w:rsid w:val="00235D21"/>
    <w:rsid w:val="00236160"/>
    <w:rsid w:val="0023674B"/>
    <w:rsid w:val="002406F5"/>
    <w:rsid w:val="00242AB2"/>
    <w:rsid w:val="002439F9"/>
    <w:rsid w:val="00243F76"/>
    <w:rsid w:val="00245636"/>
    <w:rsid w:val="002478DF"/>
    <w:rsid w:val="00247F81"/>
    <w:rsid w:val="00252901"/>
    <w:rsid w:val="00253D30"/>
    <w:rsid w:val="00254938"/>
    <w:rsid w:val="002563DE"/>
    <w:rsid w:val="0025678D"/>
    <w:rsid w:val="00260096"/>
    <w:rsid w:val="00260EAA"/>
    <w:rsid w:val="00262764"/>
    <w:rsid w:val="00262B81"/>
    <w:rsid w:val="00263420"/>
    <w:rsid w:val="002644C9"/>
    <w:rsid w:val="00265F31"/>
    <w:rsid w:val="00266B32"/>
    <w:rsid w:val="00267204"/>
    <w:rsid w:val="00271D5E"/>
    <w:rsid w:val="00272749"/>
    <w:rsid w:val="0027306C"/>
    <w:rsid w:val="0027465F"/>
    <w:rsid w:val="002746D5"/>
    <w:rsid w:val="002765B5"/>
    <w:rsid w:val="002772E9"/>
    <w:rsid w:val="0028171E"/>
    <w:rsid w:val="00281D3F"/>
    <w:rsid w:val="002838EB"/>
    <w:rsid w:val="00284B7D"/>
    <w:rsid w:val="0028567D"/>
    <w:rsid w:val="00290A59"/>
    <w:rsid w:val="0029115D"/>
    <w:rsid w:val="0029325C"/>
    <w:rsid w:val="002936A1"/>
    <w:rsid w:val="0029423C"/>
    <w:rsid w:val="002945DD"/>
    <w:rsid w:val="00297333"/>
    <w:rsid w:val="002A0E40"/>
    <w:rsid w:val="002A1474"/>
    <w:rsid w:val="002A18ED"/>
    <w:rsid w:val="002A20F8"/>
    <w:rsid w:val="002A4F93"/>
    <w:rsid w:val="002A5085"/>
    <w:rsid w:val="002A6C50"/>
    <w:rsid w:val="002A74D9"/>
    <w:rsid w:val="002A77B0"/>
    <w:rsid w:val="002A7A9D"/>
    <w:rsid w:val="002A7B53"/>
    <w:rsid w:val="002B0574"/>
    <w:rsid w:val="002B0A8A"/>
    <w:rsid w:val="002B1AE2"/>
    <w:rsid w:val="002B3B79"/>
    <w:rsid w:val="002B4BB2"/>
    <w:rsid w:val="002C1C22"/>
    <w:rsid w:val="002C1D8A"/>
    <w:rsid w:val="002C3253"/>
    <w:rsid w:val="002C47EA"/>
    <w:rsid w:val="002C47F7"/>
    <w:rsid w:val="002C700E"/>
    <w:rsid w:val="002C79ED"/>
    <w:rsid w:val="002D06AF"/>
    <w:rsid w:val="002D10FC"/>
    <w:rsid w:val="002D11C2"/>
    <w:rsid w:val="002D2CE5"/>
    <w:rsid w:val="002D3B7C"/>
    <w:rsid w:val="002D4EB2"/>
    <w:rsid w:val="002D6B7B"/>
    <w:rsid w:val="002D7004"/>
    <w:rsid w:val="002E1774"/>
    <w:rsid w:val="002E2852"/>
    <w:rsid w:val="002E4E78"/>
    <w:rsid w:val="002E6010"/>
    <w:rsid w:val="002E6836"/>
    <w:rsid w:val="002F1088"/>
    <w:rsid w:val="002F1998"/>
    <w:rsid w:val="002F1C6A"/>
    <w:rsid w:val="002F218A"/>
    <w:rsid w:val="002F4464"/>
    <w:rsid w:val="002F45EC"/>
    <w:rsid w:val="002F528D"/>
    <w:rsid w:val="002F6FC1"/>
    <w:rsid w:val="002F70F9"/>
    <w:rsid w:val="00303246"/>
    <w:rsid w:val="0030374B"/>
    <w:rsid w:val="0030390B"/>
    <w:rsid w:val="00304DBE"/>
    <w:rsid w:val="0030503F"/>
    <w:rsid w:val="00305FD3"/>
    <w:rsid w:val="00306D5A"/>
    <w:rsid w:val="0030721B"/>
    <w:rsid w:val="0031153A"/>
    <w:rsid w:val="00311A06"/>
    <w:rsid w:val="0031258D"/>
    <w:rsid w:val="0031321E"/>
    <w:rsid w:val="00314083"/>
    <w:rsid w:val="00314D12"/>
    <w:rsid w:val="0031604E"/>
    <w:rsid w:val="00316CAC"/>
    <w:rsid w:val="00316F6E"/>
    <w:rsid w:val="00317547"/>
    <w:rsid w:val="00320566"/>
    <w:rsid w:val="00320571"/>
    <w:rsid w:val="00321428"/>
    <w:rsid w:val="00323F63"/>
    <w:rsid w:val="003242C4"/>
    <w:rsid w:val="00324E8B"/>
    <w:rsid w:val="00326769"/>
    <w:rsid w:val="00327383"/>
    <w:rsid w:val="00327DFF"/>
    <w:rsid w:val="00330EA4"/>
    <w:rsid w:val="00332039"/>
    <w:rsid w:val="00332972"/>
    <w:rsid w:val="0033301D"/>
    <w:rsid w:val="00333417"/>
    <w:rsid w:val="0033368C"/>
    <w:rsid w:val="00334AD9"/>
    <w:rsid w:val="00337BAB"/>
    <w:rsid w:val="00337DCF"/>
    <w:rsid w:val="00340142"/>
    <w:rsid w:val="0034022A"/>
    <w:rsid w:val="003403BD"/>
    <w:rsid w:val="003405E7"/>
    <w:rsid w:val="00340B6A"/>
    <w:rsid w:val="00341905"/>
    <w:rsid w:val="003429C1"/>
    <w:rsid w:val="00342D4A"/>
    <w:rsid w:val="00343389"/>
    <w:rsid w:val="00344641"/>
    <w:rsid w:val="00345074"/>
    <w:rsid w:val="003451F3"/>
    <w:rsid w:val="00345567"/>
    <w:rsid w:val="003461B1"/>
    <w:rsid w:val="003476AF"/>
    <w:rsid w:val="003502C7"/>
    <w:rsid w:val="0035043D"/>
    <w:rsid w:val="003508A0"/>
    <w:rsid w:val="00351D90"/>
    <w:rsid w:val="00352E73"/>
    <w:rsid w:val="003545E7"/>
    <w:rsid w:val="003553E8"/>
    <w:rsid w:val="003567DC"/>
    <w:rsid w:val="00356850"/>
    <w:rsid w:val="00356BA1"/>
    <w:rsid w:val="00357509"/>
    <w:rsid w:val="00360E8E"/>
    <w:rsid w:val="00360F87"/>
    <w:rsid w:val="00361678"/>
    <w:rsid w:val="003627D7"/>
    <w:rsid w:val="00363925"/>
    <w:rsid w:val="003639BC"/>
    <w:rsid w:val="003639EE"/>
    <w:rsid w:val="00364D0C"/>
    <w:rsid w:val="00365246"/>
    <w:rsid w:val="003666BC"/>
    <w:rsid w:val="0037026A"/>
    <w:rsid w:val="00370987"/>
    <w:rsid w:val="0037370A"/>
    <w:rsid w:val="00374353"/>
    <w:rsid w:val="003744CF"/>
    <w:rsid w:val="003750BD"/>
    <w:rsid w:val="00375336"/>
    <w:rsid w:val="003765E1"/>
    <w:rsid w:val="00376960"/>
    <w:rsid w:val="00377B96"/>
    <w:rsid w:val="003801A5"/>
    <w:rsid w:val="00380829"/>
    <w:rsid w:val="00380DD8"/>
    <w:rsid w:val="00386A34"/>
    <w:rsid w:val="003874B2"/>
    <w:rsid w:val="003904B3"/>
    <w:rsid w:val="003906B3"/>
    <w:rsid w:val="003944C3"/>
    <w:rsid w:val="003975DF"/>
    <w:rsid w:val="00397A36"/>
    <w:rsid w:val="00397E0E"/>
    <w:rsid w:val="003A0A19"/>
    <w:rsid w:val="003A118F"/>
    <w:rsid w:val="003A28C5"/>
    <w:rsid w:val="003A3B14"/>
    <w:rsid w:val="003A4EF5"/>
    <w:rsid w:val="003A51FD"/>
    <w:rsid w:val="003A5C46"/>
    <w:rsid w:val="003A7F7F"/>
    <w:rsid w:val="003B088C"/>
    <w:rsid w:val="003B17CE"/>
    <w:rsid w:val="003B1D4F"/>
    <w:rsid w:val="003B3168"/>
    <w:rsid w:val="003B3F24"/>
    <w:rsid w:val="003B4509"/>
    <w:rsid w:val="003B5897"/>
    <w:rsid w:val="003B60CA"/>
    <w:rsid w:val="003B709C"/>
    <w:rsid w:val="003B7159"/>
    <w:rsid w:val="003B7E92"/>
    <w:rsid w:val="003C00D7"/>
    <w:rsid w:val="003C0304"/>
    <w:rsid w:val="003C11AA"/>
    <w:rsid w:val="003C3BFE"/>
    <w:rsid w:val="003C4A4B"/>
    <w:rsid w:val="003C563F"/>
    <w:rsid w:val="003C7562"/>
    <w:rsid w:val="003D1C16"/>
    <w:rsid w:val="003D4872"/>
    <w:rsid w:val="003D6218"/>
    <w:rsid w:val="003D627E"/>
    <w:rsid w:val="003D68BD"/>
    <w:rsid w:val="003D7B9B"/>
    <w:rsid w:val="003E0F0A"/>
    <w:rsid w:val="003E1BC7"/>
    <w:rsid w:val="003E1FCB"/>
    <w:rsid w:val="003E20B2"/>
    <w:rsid w:val="003E231A"/>
    <w:rsid w:val="003E62C8"/>
    <w:rsid w:val="003E6407"/>
    <w:rsid w:val="003E6BCC"/>
    <w:rsid w:val="003E6CBF"/>
    <w:rsid w:val="003E791B"/>
    <w:rsid w:val="003E7C4B"/>
    <w:rsid w:val="003F0660"/>
    <w:rsid w:val="003F0DE4"/>
    <w:rsid w:val="003F195C"/>
    <w:rsid w:val="003F278A"/>
    <w:rsid w:val="003F5AE0"/>
    <w:rsid w:val="003F6B5A"/>
    <w:rsid w:val="00401F70"/>
    <w:rsid w:val="00402E7D"/>
    <w:rsid w:val="00403E97"/>
    <w:rsid w:val="004040BA"/>
    <w:rsid w:val="0040417C"/>
    <w:rsid w:val="0040751B"/>
    <w:rsid w:val="004075AE"/>
    <w:rsid w:val="00407D91"/>
    <w:rsid w:val="004129E5"/>
    <w:rsid w:val="00412AB7"/>
    <w:rsid w:val="00413010"/>
    <w:rsid w:val="0041371C"/>
    <w:rsid w:val="00413782"/>
    <w:rsid w:val="0041391C"/>
    <w:rsid w:val="00413CBC"/>
    <w:rsid w:val="00414D43"/>
    <w:rsid w:val="00415D3C"/>
    <w:rsid w:val="004167EF"/>
    <w:rsid w:val="004208A2"/>
    <w:rsid w:val="00421794"/>
    <w:rsid w:val="0042195A"/>
    <w:rsid w:val="004235D2"/>
    <w:rsid w:val="00425BA4"/>
    <w:rsid w:val="00425F95"/>
    <w:rsid w:val="00426659"/>
    <w:rsid w:val="0043017A"/>
    <w:rsid w:val="00430DDF"/>
    <w:rsid w:val="00433C28"/>
    <w:rsid w:val="00436AE2"/>
    <w:rsid w:val="00440031"/>
    <w:rsid w:val="00440044"/>
    <w:rsid w:val="00440835"/>
    <w:rsid w:val="00441CF9"/>
    <w:rsid w:val="00443F02"/>
    <w:rsid w:val="0044486B"/>
    <w:rsid w:val="00444D0B"/>
    <w:rsid w:val="00445107"/>
    <w:rsid w:val="00445BB2"/>
    <w:rsid w:val="004468A2"/>
    <w:rsid w:val="004468FA"/>
    <w:rsid w:val="0045282E"/>
    <w:rsid w:val="00452E2E"/>
    <w:rsid w:val="0045328E"/>
    <w:rsid w:val="004532F9"/>
    <w:rsid w:val="00454D07"/>
    <w:rsid w:val="00454D0F"/>
    <w:rsid w:val="00454FA1"/>
    <w:rsid w:val="0046001F"/>
    <w:rsid w:val="0046335E"/>
    <w:rsid w:val="00463988"/>
    <w:rsid w:val="00464270"/>
    <w:rsid w:val="0046438A"/>
    <w:rsid w:val="00464D1A"/>
    <w:rsid w:val="00466298"/>
    <w:rsid w:val="004663B0"/>
    <w:rsid w:val="004667D4"/>
    <w:rsid w:val="00466883"/>
    <w:rsid w:val="00467C9A"/>
    <w:rsid w:val="00467EA3"/>
    <w:rsid w:val="004706E0"/>
    <w:rsid w:val="00470ABA"/>
    <w:rsid w:val="004712F2"/>
    <w:rsid w:val="0047201E"/>
    <w:rsid w:val="004742B0"/>
    <w:rsid w:val="004742C5"/>
    <w:rsid w:val="004754DA"/>
    <w:rsid w:val="00475742"/>
    <w:rsid w:val="00480745"/>
    <w:rsid w:val="0048092E"/>
    <w:rsid w:val="00481522"/>
    <w:rsid w:val="00481EB5"/>
    <w:rsid w:val="00482DD4"/>
    <w:rsid w:val="00483258"/>
    <w:rsid w:val="0048353C"/>
    <w:rsid w:val="0048521C"/>
    <w:rsid w:val="00486367"/>
    <w:rsid w:val="00491420"/>
    <w:rsid w:val="00491845"/>
    <w:rsid w:val="004921B7"/>
    <w:rsid w:val="00492808"/>
    <w:rsid w:val="00492EB3"/>
    <w:rsid w:val="00493B10"/>
    <w:rsid w:val="00495786"/>
    <w:rsid w:val="004969D1"/>
    <w:rsid w:val="00496D1C"/>
    <w:rsid w:val="004A2AB9"/>
    <w:rsid w:val="004A31B2"/>
    <w:rsid w:val="004A477A"/>
    <w:rsid w:val="004A5F1D"/>
    <w:rsid w:val="004A6B4C"/>
    <w:rsid w:val="004A7360"/>
    <w:rsid w:val="004B01ED"/>
    <w:rsid w:val="004B17A4"/>
    <w:rsid w:val="004B238E"/>
    <w:rsid w:val="004B28A3"/>
    <w:rsid w:val="004B2934"/>
    <w:rsid w:val="004B2AD5"/>
    <w:rsid w:val="004B3C41"/>
    <w:rsid w:val="004B3C4F"/>
    <w:rsid w:val="004B5893"/>
    <w:rsid w:val="004B5D47"/>
    <w:rsid w:val="004B7CB1"/>
    <w:rsid w:val="004C23AF"/>
    <w:rsid w:val="004C5B49"/>
    <w:rsid w:val="004C749B"/>
    <w:rsid w:val="004C7AD9"/>
    <w:rsid w:val="004D1F66"/>
    <w:rsid w:val="004D29A2"/>
    <w:rsid w:val="004D47BA"/>
    <w:rsid w:val="004D4B43"/>
    <w:rsid w:val="004D4EC0"/>
    <w:rsid w:val="004D5151"/>
    <w:rsid w:val="004E0198"/>
    <w:rsid w:val="004E5EDD"/>
    <w:rsid w:val="004E67E9"/>
    <w:rsid w:val="004E69F6"/>
    <w:rsid w:val="004E783D"/>
    <w:rsid w:val="004E7CF8"/>
    <w:rsid w:val="004F188D"/>
    <w:rsid w:val="004F1980"/>
    <w:rsid w:val="004F19E1"/>
    <w:rsid w:val="004F200D"/>
    <w:rsid w:val="004F410D"/>
    <w:rsid w:val="004F4671"/>
    <w:rsid w:val="004F649A"/>
    <w:rsid w:val="004F658F"/>
    <w:rsid w:val="004F6E8F"/>
    <w:rsid w:val="00500081"/>
    <w:rsid w:val="00500E28"/>
    <w:rsid w:val="005013EE"/>
    <w:rsid w:val="00502CC3"/>
    <w:rsid w:val="00503440"/>
    <w:rsid w:val="005041F5"/>
    <w:rsid w:val="00505303"/>
    <w:rsid w:val="005056BA"/>
    <w:rsid w:val="0050643C"/>
    <w:rsid w:val="00506C8F"/>
    <w:rsid w:val="0050708F"/>
    <w:rsid w:val="00510E8E"/>
    <w:rsid w:val="00511005"/>
    <w:rsid w:val="00515A6F"/>
    <w:rsid w:val="00517622"/>
    <w:rsid w:val="0052012F"/>
    <w:rsid w:val="0052079E"/>
    <w:rsid w:val="00522B6E"/>
    <w:rsid w:val="00524241"/>
    <w:rsid w:val="0052646D"/>
    <w:rsid w:val="005272DB"/>
    <w:rsid w:val="0052745B"/>
    <w:rsid w:val="005279D2"/>
    <w:rsid w:val="005300A1"/>
    <w:rsid w:val="0053186A"/>
    <w:rsid w:val="00531CDF"/>
    <w:rsid w:val="00531FF1"/>
    <w:rsid w:val="00532796"/>
    <w:rsid w:val="0053375B"/>
    <w:rsid w:val="00533E3C"/>
    <w:rsid w:val="00534547"/>
    <w:rsid w:val="00536951"/>
    <w:rsid w:val="00541FA5"/>
    <w:rsid w:val="0054217A"/>
    <w:rsid w:val="005430E3"/>
    <w:rsid w:val="00543D96"/>
    <w:rsid w:val="00545386"/>
    <w:rsid w:val="00545B0D"/>
    <w:rsid w:val="0054677A"/>
    <w:rsid w:val="00546D76"/>
    <w:rsid w:val="00547726"/>
    <w:rsid w:val="0055076E"/>
    <w:rsid w:val="00551F50"/>
    <w:rsid w:val="00552916"/>
    <w:rsid w:val="0055410F"/>
    <w:rsid w:val="00554170"/>
    <w:rsid w:val="00554EEC"/>
    <w:rsid w:val="0055591B"/>
    <w:rsid w:val="00555B59"/>
    <w:rsid w:val="00556962"/>
    <w:rsid w:val="00556B0D"/>
    <w:rsid w:val="00557396"/>
    <w:rsid w:val="005604C7"/>
    <w:rsid w:val="005612C9"/>
    <w:rsid w:val="0056131A"/>
    <w:rsid w:val="00562759"/>
    <w:rsid w:val="00563732"/>
    <w:rsid w:val="00564860"/>
    <w:rsid w:val="005660C7"/>
    <w:rsid w:val="00567096"/>
    <w:rsid w:val="00567266"/>
    <w:rsid w:val="005673F1"/>
    <w:rsid w:val="00567D36"/>
    <w:rsid w:val="00570AB4"/>
    <w:rsid w:val="00570E83"/>
    <w:rsid w:val="00571519"/>
    <w:rsid w:val="00571B75"/>
    <w:rsid w:val="00573A9B"/>
    <w:rsid w:val="005745F4"/>
    <w:rsid w:val="0057472F"/>
    <w:rsid w:val="00574C60"/>
    <w:rsid w:val="0058018A"/>
    <w:rsid w:val="00581183"/>
    <w:rsid w:val="005812DF"/>
    <w:rsid w:val="0058269E"/>
    <w:rsid w:val="005840EA"/>
    <w:rsid w:val="0058421D"/>
    <w:rsid w:val="00585520"/>
    <w:rsid w:val="00585C50"/>
    <w:rsid w:val="00585EAF"/>
    <w:rsid w:val="005868C4"/>
    <w:rsid w:val="00590DFE"/>
    <w:rsid w:val="00591534"/>
    <w:rsid w:val="00591B47"/>
    <w:rsid w:val="005928C8"/>
    <w:rsid w:val="00592DD3"/>
    <w:rsid w:val="00594874"/>
    <w:rsid w:val="005948E4"/>
    <w:rsid w:val="0059667A"/>
    <w:rsid w:val="005A00F5"/>
    <w:rsid w:val="005A283C"/>
    <w:rsid w:val="005A3889"/>
    <w:rsid w:val="005A5293"/>
    <w:rsid w:val="005A5BE5"/>
    <w:rsid w:val="005A6549"/>
    <w:rsid w:val="005B0618"/>
    <w:rsid w:val="005B3C5B"/>
    <w:rsid w:val="005B3ED7"/>
    <w:rsid w:val="005B5B99"/>
    <w:rsid w:val="005B5C17"/>
    <w:rsid w:val="005B5EBD"/>
    <w:rsid w:val="005B7E6E"/>
    <w:rsid w:val="005C1723"/>
    <w:rsid w:val="005C184F"/>
    <w:rsid w:val="005C18A1"/>
    <w:rsid w:val="005C201B"/>
    <w:rsid w:val="005C22C7"/>
    <w:rsid w:val="005C260B"/>
    <w:rsid w:val="005C6D5F"/>
    <w:rsid w:val="005C7EAE"/>
    <w:rsid w:val="005D0367"/>
    <w:rsid w:val="005D056F"/>
    <w:rsid w:val="005D0D69"/>
    <w:rsid w:val="005D1A00"/>
    <w:rsid w:val="005D218F"/>
    <w:rsid w:val="005D2DCC"/>
    <w:rsid w:val="005D34B3"/>
    <w:rsid w:val="005D3A8F"/>
    <w:rsid w:val="005D4892"/>
    <w:rsid w:val="005D53E0"/>
    <w:rsid w:val="005D6024"/>
    <w:rsid w:val="005D6DD3"/>
    <w:rsid w:val="005E009E"/>
    <w:rsid w:val="005E1875"/>
    <w:rsid w:val="005E2109"/>
    <w:rsid w:val="005E2EFE"/>
    <w:rsid w:val="005E32B6"/>
    <w:rsid w:val="005E36C3"/>
    <w:rsid w:val="005E3CF7"/>
    <w:rsid w:val="005E3D67"/>
    <w:rsid w:val="005E47CC"/>
    <w:rsid w:val="005E4865"/>
    <w:rsid w:val="005E51F1"/>
    <w:rsid w:val="005E5937"/>
    <w:rsid w:val="005E59D3"/>
    <w:rsid w:val="005E789C"/>
    <w:rsid w:val="005E7CCB"/>
    <w:rsid w:val="005E7E59"/>
    <w:rsid w:val="005F08F8"/>
    <w:rsid w:val="005F0BE9"/>
    <w:rsid w:val="005F1F24"/>
    <w:rsid w:val="005F236E"/>
    <w:rsid w:val="005F2424"/>
    <w:rsid w:val="005F24D4"/>
    <w:rsid w:val="005F2602"/>
    <w:rsid w:val="005F2E17"/>
    <w:rsid w:val="005F6C69"/>
    <w:rsid w:val="005F6CE7"/>
    <w:rsid w:val="005F7019"/>
    <w:rsid w:val="005F7CA3"/>
    <w:rsid w:val="005F7FB1"/>
    <w:rsid w:val="00600071"/>
    <w:rsid w:val="00600C96"/>
    <w:rsid w:val="00600E60"/>
    <w:rsid w:val="00603580"/>
    <w:rsid w:val="0060389F"/>
    <w:rsid w:val="00604ED7"/>
    <w:rsid w:val="0060722A"/>
    <w:rsid w:val="00610A3A"/>
    <w:rsid w:val="00610DE6"/>
    <w:rsid w:val="006113BB"/>
    <w:rsid w:val="00612D13"/>
    <w:rsid w:val="00614CCA"/>
    <w:rsid w:val="00614FC4"/>
    <w:rsid w:val="00617706"/>
    <w:rsid w:val="006227E3"/>
    <w:rsid w:val="00622A40"/>
    <w:rsid w:val="00622C88"/>
    <w:rsid w:val="00624DF0"/>
    <w:rsid w:val="00625741"/>
    <w:rsid w:val="006306DD"/>
    <w:rsid w:val="00631C39"/>
    <w:rsid w:val="00632A0F"/>
    <w:rsid w:val="00632A41"/>
    <w:rsid w:val="00632DF3"/>
    <w:rsid w:val="00632E6D"/>
    <w:rsid w:val="006331C8"/>
    <w:rsid w:val="006339A0"/>
    <w:rsid w:val="00633EBD"/>
    <w:rsid w:val="00636208"/>
    <w:rsid w:val="006365FC"/>
    <w:rsid w:val="0063691D"/>
    <w:rsid w:val="006378BA"/>
    <w:rsid w:val="00641DC2"/>
    <w:rsid w:val="0064327E"/>
    <w:rsid w:val="00643B0C"/>
    <w:rsid w:val="006440B2"/>
    <w:rsid w:val="00644BAE"/>
    <w:rsid w:val="00645939"/>
    <w:rsid w:val="00647CA1"/>
    <w:rsid w:val="00651ABA"/>
    <w:rsid w:val="00651D69"/>
    <w:rsid w:val="00654A02"/>
    <w:rsid w:val="00654CBE"/>
    <w:rsid w:val="0065545B"/>
    <w:rsid w:val="00655FA6"/>
    <w:rsid w:val="00657CA2"/>
    <w:rsid w:val="0066021C"/>
    <w:rsid w:val="0066188D"/>
    <w:rsid w:val="00662E1B"/>
    <w:rsid w:val="00663CA9"/>
    <w:rsid w:val="00664713"/>
    <w:rsid w:val="00665E63"/>
    <w:rsid w:val="006661CE"/>
    <w:rsid w:val="006666A7"/>
    <w:rsid w:val="006671D4"/>
    <w:rsid w:val="0066722E"/>
    <w:rsid w:val="00667876"/>
    <w:rsid w:val="006707A9"/>
    <w:rsid w:val="00671CB7"/>
    <w:rsid w:val="0067356B"/>
    <w:rsid w:val="00673B77"/>
    <w:rsid w:val="00675599"/>
    <w:rsid w:val="00675B44"/>
    <w:rsid w:val="00675FBA"/>
    <w:rsid w:val="00676307"/>
    <w:rsid w:val="0068078F"/>
    <w:rsid w:val="00681CBD"/>
    <w:rsid w:val="0068378A"/>
    <w:rsid w:val="006838E6"/>
    <w:rsid w:val="006852B4"/>
    <w:rsid w:val="00685466"/>
    <w:rsid w:val="00685486"/>
    <w:rsid w:val="006861DC"/>
    <w:rsid w:val="00686C96"/>
    <w:rsid w:val="006901C5"/>
    <w:rsid w:val="00691147"/>
    <w:rsid w:val="006916B8"/>
    <w:rsid w:val="00693259"/>
    <w:rsid w:val="00694ACB"/>
    <w:rsid w:val="00695A53"/>
    <w:rsid w:val="0069610C"/>
    <w:rsid w:val="006975E5"/>
    <w:rsid w:val="006979C4"/>
    <w:rsid w:val="00697B34"/>
    <w:rsid w:val="006A1841"/>
    <w:rsid w:val="006A1BC0"/>
    <w:rsid w:val="006A3BFA"/>
    <w:rsid w:val="006A3CB8"/>
    <w:rsid w:val="006A4EF0"/>
    <w:rsid w:val="006A583A"/>
    <w:rsid w:val="006A58DC"/>
    <w:rsid w:val="006A59DF"/>
    <w:rsid w:val="006A6A50"/>
    <w:rsid w:val="006A6D8E"/>
    <w:rsid w:val="006A71D9"/>
    <w:rsid w:val="006B05F9"/>
    <w:rsid w:val="006B245E"/>
    <w:rsid w:val="006B2521"/>
    <w:rsid w:val="006B2CAA"/>
    <w:rsid w:val="006B3E3A"/>
    <w:rsid w:val="006B3FE3"/>
    <w:rsid w:val="006B4C9E"/>
    <w:rsid w:val="006B50A7"/>
    <w:rsid w:val="006B64D7"/>
    <w:rsid w:val="006B6D80"/>
    <w:rsid w:val="006B6F97"/>
    <w:rsid w:val="006B7B5F"/>
    <w:rsid w:val="006B7C57"/>
    <w:rsid w:val="006C0AE5"/>
    <w:rsid w:val="006C2724"/>
    <w:rsid w:val="006C3ABD"/>
    <w:rsid w:val="006C596D"/>
    <w:rsid w:val="006C692E"/>
    <w:rsid w:val="006C722B"/>
    <w:rsid w:val="006C7E12"/>
    <w:rsid w:val="006D04A7"/>
    <w:rsid w:val="006D2ACA"/>
    <w:rsid w:val="006D3D96"/>
    <w:rsid w:val="006D3EB8"/>
    <w:rsid w:val="006D4608"/>
    <w:rsid w:val="006D5815"/>
    <w:rsid w:val="006D6632"/>
    <w:rsid w:val="006D7777"/>
    <w:rsid w:val="006E1FE6"/>
    <w:rsid w:val="006E24B1"/>
    <w:rsid w:val="006E25E6"/>
    <w:rsid w:val="006E4836"/>
    <w:rsid w:val="006E6631"/>
    <w:rsid w:val="006E66C9"/>
    <w:rsid w:val="006E7F70"/>
    <w:rsid w:val="006F0820"/>
    <w:rsid w:val="006F0D83"/>
    <w:rsid w:val="006F192D"/>
    <w:rsid w:val="006F44D9"/>
    <w:rsid w:val="006F47DF"/>
    <w:rsid w:val="006F55C7"/>
    <w:rsid w:val="006F597C"/>
    <w:rsid w:val="006F5DDF"/>
    <w:rsid w:val="006F6611"/>
    <w:rsid w:val="0070340F"/>
    <w:rsid w:val="007037E3"/>
    <w:rsid w:val="00706446"/>
    <w:rsid w:val="00706716"/>
    <w:rsid w:val="00710A6A"/>
    <w:rsid w:val="00710DF7"/>
    <w:rsid w:val="0071271A"/>
    <w:rsid w:val="00712D52"/>
    <w:rsid w:val="00713892"/>
    <w:rsid w:val="00716F47"/>
    <w:rsid w:val="007217B7"/>
    <w:rsid w:val="00722669"/>
    <w:rsid w:val="007246E4"/>
    <w:rsid w:val="00724A41"/>
    <w:rsid w:val="00726425"/>
    <w:rsid w:val="007264F5"/>
    <w:rsid w:val="00727358"/>
    <w:rsid w:val="00727DA7"/>
    <w:rsid w:val="00730624"/>
    <w:rsid w:val="00731B7C"/>
    <w:rsid w:val="007320A6"/>
    <w:rsid w:val="00732DC5"/>
    <w:rsid w:val="007332A4"/>
    <w:rsid w:val="007334AF"/>
    <w:rsid w:val="007339DB"/>
    <w:rsid w:val="00735486"/>
    <w:rsid w:val="0073687E"/>
    <w:rsid w:val="007379D2"/>
    <w:rsid w:val="0074181C"/>
    <w:rsid w:val="007419C3"/>
    <w:rsid w:val="00743069"/>
    <w:rsid w:val="00743F8C"/>
    <w:rsid w:val="0074626D"/>
    <w:rsid w:val="0074790C"/>
    <w:rsid w:val="00747EE7"/>
    <w:rsid w:val="00750004"/>
    <w:rsid w:val="00750C70"/>
    <w:rsid w:val="00751943"/>
    <w:rsid w:val="00752030"/>
    <w:rsid w:val="007540C7"/>
    <w:rsid w:val="007547CB"/>
    <w:rsid w:val="00754DAC"/>
    <w:rsid w:val="00756B39"/>
    <w:rsid w:val="00756E34"/>
    <w:rsid w:val="007577C9"/>
    <w:rsid w:val="00757FF7"/>
    <w:rsid w:val="00761098"/>
    <w:rsid w:val="00761346"/>
    <w:rsid w:val="00762212"/>
    <w:rsid w:val="0076303D"/>
    <w:rsid w:val="00764C2C"/>
    <w:rsid w:val="00771B91"/>
    <w:rsid w:val="00773263"/>
    <w:rsid w:val="00774068"/>
    <w:rsid w:val="00775A25"/>
    <w:rsid w:val="00775B91"/>
    <w:rsid w:val="00775F81"/>
    <w:rsid w:val="00777CCB"/>
    <w:rsid w:val="00780CE6"/>
    <w:rsid w:val="00780E65"/>
    <w:rsid w:val="00782700"/>
    <w:rsid w:val="0078275E"/>
    <w:rsid w:val="007835D9"/>
    <w:rsid w:val="00785E0A"/>
    <w:rsid w:val="00786D4E"/>
    <w:rsid w:val="00790710"/>
    <w:rsid w:val="007926F8"/>
    <w:rsid w:val="00793FE1"/>
    <w:rsid w:val="0079668C"/>
    <w:rsid w:val="007969F5"/>
    <w:rsid w:val="00797328"/>
    <w:rsid w:val="00797B7F"/>
    <w:rsid w:val="007A0114"/>
    <w:rsid w:val="007A1C3C"/>
    <w:rsid w:val="007A1E55"/>
    <w:rsid w:val="007A1EF6"/>
    <w:rsid w:val="007A218D"/>
    <w:rsid w:val="007A35D3"/>
    <w:rsid w:val="007A5936"/>
    <w:rsid w:val="007A605F"/>
    <w:rsid w:val="007A6C76"/>
    <w:rsid w:val="007A7877"/>
    <w:rsid w:val="007A790A"/>
    <w:rsid w:val="007B09AE"/>
    <w:rsid w:val="007B226C"/>
    <w:rsid w:val="007B26F3"/>
    <w:rsid w:val="007B2F35"/>
    <w:rsid w:val="007B4246"/>
    <w:rsid w:val="007B4907"/>
    <w:rsid w:val="007B4941"/>
    <w:rsid w:val="007B57FF"/>
    <w:rsid w:val="007C071F"/>
    <w:rsid w:val="007C0DFF"/>
    <w:rsid w:val="007C2792"/>
    <w:rsid w:val="007C4EFB"/>
    <w:rsid w:val="007C6A0D"/>
    <w:rsid w:val="007C7023"/>
    <w:rsid w:val="007C7310"/>
    <w:rsid w:val="007C7FA8"/>
    <w:rsid w:val="007D07F6"/>
    <w:rsid w:val="007D3073"/>
    <w:rsid w:val="007D360B"/>
    <w:rsid w:val="007D4F12"/>
    <w:rsid w:val="007D5D54"/>
    <w:rsid w:val="007D7786"/>
    <w:rsid w:val="007E0871"/>
    <w:rsid w:val="007E12E7"/>
    <w:rsid w:val="007E1E76"/>
    <w:rsid w:val="007E1EDF"/>
    <w:rsid w:val="007E2C80"/>
    <w:rsid w:val="007E43AE"/>
    <w:rsid w:val="007E4EF0"/>
    <w:rsid w:val="007E5140"/>
    <w:rsid w:val="007E6777"/>
    <w:rsid w:val="007F1575"/>
    <w:rsid w:val="007F2028"/>
    <w:rsid w:val="007F4395"/>
    <w:rsid w:val="007F4EBF"/>
    <w:rsid w:val="007F6242"/>
    <w:rsid w:val="007F6A64"/>
    <w:rsid w:val="007F707E"/>
    <w:rsid w:val="007F75F2"/>
    <w:rsid w:val="007F7BF8"/>
    <w:rsid w:val="008004EB"/>
    <w:rsid w:val="00800BC3"/>
    <w:rsid w:val="00801303"/>
    <w:rsid w:val="0080532C"/>
    <w:rsid w:val="00805431"/>
    <w:rsid w:val="0080569E"/>
    <w:rsid w:val="00805756"/>
    <w:rsid w:val="00805958"/>
    <w:rsid w:val="0080685E"/>
    <w:rsid w:val="008072C9"/>
    <w:rsid w:val="00807ABA"/>
    <w:rsid w:val="00810730"/>
    <w:rsid w:val="00810D2F"/>
    <w:rsid w:val="0081115B"/>
    <w:rsid w:val="00811ACF"/>
    <w:rsid w:val="00812B1F"/>
    <w:rsid w:val="00812EF6"/>
    <w:rsid w:val="00813043"/>
    <w:rsid w:val="00813D46"/>
    <w:rsid w:val="00814C69"/>
    <w:rsid w:val="00814D43"/>
    <w:rsid w:val="00815BB1"/>
    <w:rsid w:val="00815C7C"/>
    <w:rsid w:val="0081674D"/>
    <w:rsid w:val="008177E7"/>
    <w:rsid w:val="008219BF"/>
    <w:rsid w:val="00824C53"/>
    <w:rsid w:val="008265F9"/>
    <w:rsid w:val="00826BF6"/>
    <w:rsid w:val="008271E8"/>
    <w:rsid w:val="008359BC"/>
    <w:rsid w:val="00837773"/>
    <w:rsid w:val="00837869"/>
    <w:rsid w:val="008379A2"/>
    <w:rsid w:val="0084051D"/>
    <w:rsid w:val="008449F2"/>
    <w:rsid w:val="00844A3A"/>
    <w:rsid w:val="00845391"/>
    <w:rsid w:val="00846850"/>
    <w:rsid w:val="008478FE"/>
    <w:rsid w:val="00847F87"/>
    <w:rsid w:val="00850377"/>
    <w:rsid w:val="008538A1"/>
    <w:rsid w:val="00854627"/>
    <w:rsid w:val="00855C1F"/>
    <w:rsid w:val="00856EF4"/>
    <w:rsid w:val="00860F1D"/>
    <w:rsid w:val="00861D9F"/>
    <w:rsid w:val="00862034"/>
    <w:rsid w:val="008624F5"/>
    <w:rsid w:val="008637FB"/>
    <w:rsid w:val="00863F0E"/>
    <w:rsid w:val="008648A7"/>
    <w:rsid w:val="008649DB"/>
    <w:rsid w:val="0086649C"/>
    <w:rsid w:val="00866D5C"/>
    <w:rsid w:val="00867A21"/>
    <w:rsid w:val="00870E6E"/>
    <w:rsid w:val="0087172A"/>
    <w:rsid w:val="00872558"/>
    <w:rsid w:val="008725B0"/>
    <w:rsid w:val="00872716"/>
    <w:rsid w:val="0087437F"/>
    <w:rsid w:val="00880ABE"/>
    <w:rsid w:val="008843A8"/>
    <w:rsid w:val="00885A1B"/>
    <w:rsid w:val="00885F85"/>
    <w:rsid w:val="008865D5"/>
    <w:rsid w:val="008870BF"/>
    <w:rsid w:val="00891B37"/>
    <w:rsid w:val="008933F8"/>
    <w:rsid w:val="0089394A"/>
    <w:rsid w:val="008943DF"/>
    <w:rsid w:val="008944E6"/>
    <w:rsid w:val="008949D8"/>
    <w:rsid w:val="00894E3D"/>
    <w:rsid w:val="008952EC"/>
    <w:rsid w:val="00895316"/>
    <w:rsid w:val="008A0859"/>
    <w:rsid w:val="008A0C16"/>
    <w:rsid w:val="008A325C"/>
    <w:rsid w:val="008A3670"/>
    <w:rsid w:val="008A4CE9"/>
    <w:rsid w:val="008A5774"/>
    <w:rsid w:val="008A78EE"/>
    <w:rsid w:val="008A7BB0"/>
    <w:rsid w:val="008B0491"/>
    <w:rsid w:val="008B09C1"/>
    <w:rsid w:val="008B1CE0"/>
    <w:rsid w:val="008B2250"/>
    <w:rsid w:val="008B3BB0"/>
    <w:rsid w:val="008B4A6A"/>
    <w:rsid w:val="008B4F71"/>
    <w:rsid w:val="008B6B94"/>
    <w:rsid w:val="008C013B"/>
    <w:rsid w:val="008C08D0"/>
    <w:rsid w:val="008C0DC7"/>
    <w:rsid w:val="008C1618"/>
    <w:rsid w:val="008C3F17"/>
    <w:rsid w:val="008C4D02"/>
    <w:rsid w:val="008C5741"/>
    <w:rsid w:val="008C7998"/>
    <w:rsid w:val="008C7D60"/>
    <w:rsid w:val="008D1CE4"/>
    <w:rsid w:val="008D274D"/>
    <w:rsid w:val="008D323F"/>
    <w:rsid w:val="008D4660"/>
    <w:rsid w:val="008D6DC6"/>
    <w:rsid w:val="008D75D5"/>
    <w:rsid w:val="008E091F"/>
    <w:rsid w:val="008E221A"/>
    <w:rsid w:val="008E254D"/>
    <w:rsid w:val="008E3982"/>
    <w:rsid w:val="008E51F3"/>
    <w:rsid w:val="008E53C5"/>
    <w:rsid w:val="008E557F"/>
    <w:rsid w:val="008E57CF"/>
    <w:rsid w:val="008F2883"/>
    <w:rsid w:val="008F2EB6"/>
    <w:rsid w:val="008F30DE"/>
    <w:rsid w:val="008F32EA"/>
    <w:rsid w:val="008F3BD8"/>
    <w:rsid w:val="008F3F60"/>
    <w:rsid w:val="008F3FDD"/>
    <w:rsid w:val="008F4CF7"/>
    <w:rsid w:val="008F4FB7"/>
    <w:rsid w:val="008F65C8"/>
    <w:rsid w:val="008F7AA5"/>
    <w:rsid w:val="009023CA"/>
    <w:rsid w:val="00902C96"/>
    <w:rsid w:val="009037DD"/>
    <w:rsid w:val="00904F0C"/>
    <w:rsid w:val="009061E5"/>
    <w:rsid w:val="00906BC1"/>
    <w:rsid w:val="009078E6"/>
    <w:rsid w:val="00911CC0"/>
    <w:rsid w:val="00912640"/>
    <w:rsid w:val="00914F2C"/>
    <w:rsid w:val="0091513E"/>
    <w:rsid w:val="00915E7E"/>
    <w:rsid w:val="00916939"/>
    <w:rsid w:val="00917044"/>
    <w:rsid w:val="009171C8"/>
    <w:rsid w:val="0091786B"/>
    <w:rsid w:val="00920397"/>
    <w:rsid w:val="00920603"/>
    <w:rsid w:val="00920AC8"/>
    <w:rsid w:val="00921393"/>
    <w:rsid w:val="009214F2"/>
    <w:rsid w:val="009221E8"/>
    <w:rsid w:val="00922AF3"/>
    <w:rsid w:val="009234A4"/>
    <w:rsid w:val="0092444A"/>
    <w:rsid w:val="00924463"/>
    <w:rsid w:val="009251D8"/>
    <w:rsid w:val="009253B7"/>
    <w:rsid w:val="00927B4C"/>
    <w:rsid w:val="00931252"/>
    <w:rsid w:val="00931801"/>
    <w:rsid w:val="00931909"/>
    <w:rsid w:val="00931DDD"/>
    <w:rsid w:val="00933784"/>
    <w:rsid w:val="00933B13"/>
    <w:rsid w:val="0094055A"/>
    <w:rsid w:val="00940768"/>
    <w:rsid w:val="00940D2A"/>
    <w:rsid w:val="00941005"/>
    <w:rsid w:val="0094217C"/>
    <w:rsid w:val="009428AF"/>
    <w:rsid w:val="00943064"/>
    <w:rsid w:val="00943441"/>
    <w:rsid w:val="00943765"/>
    <w:rsid w:val="00943E8C"/>
    <w:rsid w:val="00944CB8"/>
    <w:rsid w:val="00946730"/>
    <w:rsid w:val="00946F74"/>
    <w:rsid w:val="00947CAE"/>
    <w:rsid w:val="00950846"/>
    <w:rsid w:val="009510D9"/>
    <w:rsid w:val="0095127A"/>
    <w:rsid w:val="00952710"/>
    <w:rsid w:val="00952D7C"/>
    <w:rsid w:val="00952F3A"/>
    <w:rsid w:val="00954646"/>
    <w:rsid w:val="00955CD7"/>
    <w:rsid w:val="00955FBF"/>
    <w:rsid w:val="00956159"/>
    <w:rsid w:val="00956C64"/>
    <w:rsid w:val="00957D56"/>
    <w:rsid w:val="00961FB9"/>
    <w:rsid w:val="009629AF"/>
    <w:rsid w:val="00962B1B"/>
    <w:rsid w:val="00963ED0"/>
    <w:rsid w:val="00966DFE"/>
    <w:rsid w:val="00971B35"/>
    <w:rsid w:val="009728BB"/>
    <w:rsid w:val="00973710"/>
    <w:rsid w:val="0097388B"/>
    <w:rsid w:val="009746AE"/>
    <w:rsid w:val="00977042"/>
    <w:rsid w:val="009773B1"/>
    <w:rsid w:val="009800F9"/>
    <w:rsid w:val="00980639"/>
    <w:rsid w:val="00980897"/>
    <w:rsid w:val="00981E3C"/>
    <w:rsid w:val="00983212"/>
    <w:rsid w:val="00983666"/>
    <w:rsid w:val="00983801"/>
    <w:rsid w:val="00985484"/>
    <w:rsid w:val="00985492"/>
    <w:rsid w:val="00990C99"/>
    <w:rsid w:val="00992324"/>
    <w:rsid w:val="00992AC0"/>
    <w:rsid w:val="00994FBB"/>
    <w:rsid w:val="0099558E"/>
    <w:rsid w:val="00997550"/>
    <w:rsid w:val="00997F3A"/>
    <w:rsid w:val="009A11AE"/>
    <w:rsid w:val="009A1C91"/>
    <w:rsid w:val="009A281A"/>
    <w:rsid w:val="009A2FC8"/>
    <w:rsid w:val="009A3BE5"/>
    <w:rsid w:val="009A5542"/>
    <w:rsid w:val="009A63F5"/>
    <w:rsid w:val="009A641F"/>
    <w:rsid w:val="009A6E82"/>
    <w:rsid w:val="009A746C"/>
    <w:rsid w:val="009A7B88"/>
    <w:rsid w:val="009B0152"/>
    <w:rsid w:val="009B0A9D"/>
    <w:rsid w:val="009B48A5"/>
    <w:rsid w:val="009B7F82"/>
    <w:rsid w:val="009C069D"/>
    <w:rsid w:val="009C0B0D"/>
    <w:rsid w:val="009C17E2"/>
    <w:rsid w:val="009C3CDC"/>
    <w:rsid w:val="009C3F4D"/>
    <w:rsid w:val="009C419B"/>
    <w:rsid w:val="009C6028"/>
    <w:rsid w:val="009C66BA"/>
    <w:rsid w:val="009C67BC"/>
    <w:rsid w:val="009C6D0E"/>
    <w:rsid w:val="009C738E"/>
    <w:rsid w:val="009C76DA"/>
    <w:rsid w:val="009D2CAF"/>
    <w:rsid w:val="009D2EC1"/>
    <w:rsid w:val="009D2F60"/>
    <w:rsid w:val="009D3404"/>
    <w:rsid w:val="009D4E15"/>
    <w:rsid w:val="009D5A9C"/>
    <w:rsid w:val="009D6DE8"/>
    <w:rsid w:val="009E001C"/>
    <w:rsid w:val="009E0023"/>
    <w:rsid w:val="009E083D"/>
    <w:rsid w:val="009E0AB3"/>
    <w:rsid w:val="009E0EBE"/>
    <w:rsid w:val="009E186E"/>
    <w:rsid w:val="009E1FFD"/>
    <w:rsid w:val="009E29D5"/>
    <w:rsid w:val="009E2CED"/>
    <w:rsid w:val="009E3AA7"/>
    <w:rsid w:val="009E3EB8"/>
    <w:rsid w:val="009E4243"/>
    <w:rsid w:val="009E4C00"/>
    <w:rsid w:val="009E5001"/>
    <w:rsid w:val="009E6905"/>
    <w:rsid w:val="009F1091"/>
    <w:rsid w:val="009F154D"/>
    <w:rsid w:val="009F27C0"/>
    <w:rsid w:val="009F3A7D"/>
    <w:rsid w:val="009F3D59"/>
    <w:rsid w:val="009F5815"/>
    <w:rsid w:val="009F5FAC"/>
    <w:rsid w:val="009F65E3"/>
    <w:rsid w:val="00A01AAF"/>
    <w:rsid w:val="00A021E8"/>
    <w:rsid w:val="00A03278"/>
    <w:rsid w:val="00A0530E"/>
    <w:rsid w:val="00A05D3D"/>
    <w:rsid w:val="00A069F7"/>
    <w:rsid w:val="00A07CF0"/>
    <w:rsid w:val="00A10A6A"/>
    <w:rsid w:val="00A10DE3"/>
    <w:rsid w:val="00A12C77"/>
    <w:rsid w:val="00A137DE"/>
    <w:rsid w:val="00A1400C"/>
    <w:rsid w:val="00A144D5"/>
    <w:rsid w:val="00A148B9"/>
    <w:rsid w:val="00A1518C"/>
    <w:rsid w:val="00A154B8"/>
    <w:rsid w:val="00A163CB"/>
    <w:rsid w:val="00A1787E"/>
    <w:rsid w:val="00A17963"/>
    <w:rsid w:val="00A17B03"/>
    <w:rsid w:val="00A201A6"/>
    <w:rsid w:val="00A20BBE"/>
    <w:rsid w:val="00A21365"/>
    <w:rsid w:val="00A21EBB"/>
    <w:rsid w:val="00A2309B"/>
    <w:rsid w:val="00A24804"/>
    <w:rsid w:val="00A25DAF"/>
    <w:rsid w:val="00A271B7"/>
    <w:rsid w:val="00A278A0"/>
    <w:rsid w:val="00A302B2"/>
    <w:rsid w:val="00A32293"/>
    <w:rsid w:val="00A323E2"/>
    <w:rsid w:val="00A3361A"/>
    <w:rsid w:val="00A36261"/>
    <w:rsid w:val="00A3667A"/>
    <w:rsid w:val="00A3789D"/>
    <w:rsid w:val="00A41D29"/>
    <w:rsid w:val="00A41DAA"/>
    <w:rsid w:val="00A4278D"/>
    <w:rsid w:val="00A43287"/>
    <w:rsid w:val="00A44255"/>
    <w:rsid w:val="00A4592E"/>
    <w:rsid w:val="00A45F96"/>
    <w:rsid w:val="00A4621E"/>
    <w:rsid w:val="00A464F6"/>
    <w:rsid w:val="00A4661C"/>
    <w:rsid w:val="00A46ABB"/>
    <w:rsid w:val="00A47119"/>
    <w:rsid w:val="00A472DB"/>
    <w:rsid w:val="00A50EBD"/>
    <w:rsid w:val="00A5204D"/>
    <w:rsid w:val="00A5282E"/>
    <w:rsid w:val="00A53D11"/>
    <w:rsid w:val="00A54044"/>
    <w:rsid w:val="00A5451F"/>
    <w:rsid w:val="00A5545E"/>
    <w:rsid w:val="00A56E3D"/>
    <w:rsid w:val="00A605E1"/>
    <w:rsid w:val="00A64495"/>
    <w:rsid w:val="00A65C95"/>
    <w:rsid w:val="00A66C54"/>
    <w:rsid w:val="00A67F53"/>
    <w:rsid w:val="00A71168"/>
    <w:rsid w:val="00A71D1B"/>
    <w:rsid w:val="00A72333"/>
    <w:rsid w:val="00A77CBE"/>
    <w:rsid w:val="00A820F4"/>
    <w:rsid w:val="00A821C0"/>
    <w:rsid w:val="00A8226F"/>
    <w:rsid w:val="00A849CD"/>
    <w:rsid w:val="00A87E20"/>
    <w:rsid w:val="00A91CE4"/>
    <w:rsid w:val="00A92B14"/>
    <w:rsid w:val="00A92C62"/>
    <w:rsid w:val="00A9375C"/>
    <w:rsid w:val="00A93CFA"/>
    <w:rsid w:val="00A941CC"/>
    <w:rsid w:val="00A9432F"/>
    <w:rsid w:val="00A944BB"/>
    <w:rsid w:val="00A9559B"/>
    <w:rsid w:val="00A95C69"/>
    <w:rsid w:val="00A97011"/>
    <w:rsid w:val="00AA12D3"/>
    <w:rsid w:val="00AA2ED6"/>
    <w:rsid w:val="00AA369D"/>
    <w:rsid w:val="00AA3E36"/>
    <w:rsid w:val="00AA43F2"/>
    <w:rsid w:val="00AA5A0F"/>
    <w:rsid w:val="00AA5EF4"/>
    <w:rsid w:val="00AA6D62"/>
    <w:rsid w:val="00AA74C1"/>
    <w:rsid w:val="00AA7A35"/>
    <w:rsid w:val="00AA7C3F"/>
    <w:rsid w:val="00AB0626"/>
    <w:rsid w:val="00AB2AF0"/>
    <w:rsid w:val="00AB31E1"/>
    <w:rsid w:val="00AB5EB9"/>
    <w:rsid w:val="00AB69EA"/>
    <w:rsid w:val="00AB6E2A"/>
    <w:rsid w:val="00AB7D80"/>
    <w:rsid w:val="00AC0831"/>
    <w:rsid w:val="00AC0921"/>
    <w:rsid w:val="00AC188B"/>
    <w:rsid w:val="00AC223F"/>
    <w:rsid w:val="00AC380D"/>
    <w:rsid w:val="00AC5865"/>
    <w:rsid w:val="00AC60DB"/>
    <w:rsid w:val="00AC6BA4"/>
    <w:rsid w:val="00AC6F52"/>
    <w:rsid w:val="00AD0027"/>
    <w:rsid w:val="00AD0370"/>
    <w:rsid w:val="00AD074F"/>
    <w:rsid w:val="00AD1875"/>
    <w:rsid w:val="00AD240F"/>
    <w:rsid w:val="00AD3229"/>
    <w:rsid w:val="00AD39C1"/>
    <w:rsid w:val="00AD3E61"/>
    <w:rsid w:val="00AD3F9A"/>
    <w:rsid w:val="00AD484D"/>
    <w:rsid w:val="00AD6698"/>
    <w:rsid w:val="00AD6F8E"/>
    <w:rsid w:val="00AD7560"/>
    <w:rsid w:val="00AE0497"/>
    <w:rsid w:val="00AE1041"/>
    <w:rsid w:val="00AE116B"/>
    <w:rsid w:val="00AE20F1"/>
    <w:rsid w:val="00AE2DC8"/>
    <w:rsid w:val="00AE388E"/>
    <w:rsid w:val="00AE4B5D"/>
    <w:rsid w:val="00AE5409"/>
    <w:rsid w:val="00AE6157"/>
    <w:rsid w:val="00AE79E5"/>
    <w:rsid w:val="00AE7B7C"/>
    <w:rsid w:val="00AF0CAE"/>
    <w:rsid w:val="00AF1621"/>
    <w:rsid w:val="00AF1CBF"/>
    <w:rsid w:val="00AF1F34"/>
    <w:rsid w:val="00AF240A"/>
    <w:rsid w:val="00AF255D"/>
    <w:rsid w:val="00AF288B"/>
    <w:rsid w:val="00AF2EB8"/>
    <w:rsid w:val="00AF4AFD"/>
    <w:rsid w:val="00AF599D"/>
    <w:rsid w:val="00AF65EF"/>
    <w:rsid w:val="00AF733E"/>
    <w:rsid w:val="00B00B03"/>
    <w:rsid w:val="00B02634"/>
    <w:rsid w:val="00B03ACC"/>
    <w:rsid w:val="00B04108"/>
    <w:rsid w:val="00B072A0"/>
    <w:rsid w:val="00B10A2B"/>
    <w:rsid w:val="00B113F3"/>
    <w:rsid w:val="00B12055"/>
    <w:rsid w:val="00B14492"/>
    <w:rsid w:val="00B144B5"/>
    <w:rsid w:val="00B14EE1"/>
    <w:rsid w:val="00B1689A"/>
    <w:rsid w:val="00B17C73"/>
    <w:rsid w:val="00B20351"/>
    <w:rsid w:val="00B22683"/>
    <w:rsid w:val="00B22BD9"/>
    <w:rsid w:val="00B232B3"/>
    <w:rsid w:val="00B25797"/>
    <w:rsid w:val="00B3108D"/>
    <w:rsid w:val="00B31308"/>
    <w:rsid w:val="00B3221E"/>
    <w:rsid w:val="00B322F6"/>
    <w:rsid w:val="00B335B1"/>
    <w:rsid w:val="00B34436"/>
    <w:rsid w:val="00B349D6"/>
    <w:rsid w:val="00B35B70"/>
    <w:rsid w:val="00B371AB"/>
    <w:rsid w:val="00B40C3A"/>
    <w:rsid w:val="00B417C5"/>
    <w:rsid w:val="00B42490"/>
    <w:rsid w:val="00B455AD"/>
    <w:rsid w:val="00B45A89"/>
    <w:rsid w:val="00B46BBD"/>
    <w:rsid w:val="00B47F26"/>
    <w:rsid w:val="00B502B5"/>
    <w:rsid w:val="00B51773"/>
    <w:rsid w:val="00B528CD"/>
    <w:rsid w:val="00B52B63"/>
    <w:rsid w:val="00B53147"/>
    <w:rsid w:val="00B569FE"/>
    <w:rsid w:val="00B5750C"/>
    <w:rsid w:val="00B603F5"/>
    <w:rsid w:val="00B60914"/>
    <w:rsid w:val="00B6097D"/>
    <w:rsid w:val="00B623E8"/>
    <w:rsid w:val="00B63174"/>
    <w:rsid w:val="00B6405B"/>
    <w:rsid w:val="00B64410"/>
    <w:rsid w:val="00B656FE"/>
    <w:rsid w:val="00B659A0"/>
    <w:rsid w:val="00B669BD"/>
    <w:rsid w:val="00B70D17"/>
    <w:rsid w:val="00B71019"/>
    <w:rsid w:val="00B72ED8"/>
    <w:rsid w:val="00B730B1"/>
    <w:rsid w:val="00B74F49"/>
    <w:rsid w:val="00B74FC2"/>
    <w:rsid w:val="00B752C1"/>
    <w:rsid w:val="00B7564C"/>
    <w:rsid w:val="00B75BA0"/>
    <w:rsid w:val="00B772FC"/>
    <w:rsid w:val="00B80936"/>
    <w:rsid w:val="00B80FAE"/>
    <w:rsid w:val="00B81ED7"/>
    <w:rsid w:val="00B8439F"/>
    <w:rsid w:val="00B84EB6"/>
    <w:rsid w:val="00B86360"/>
    <w:rsid w:val="00B868C9"/>
    <w:rsid w:val="00B87D4B"/>
    <w:rsid w:val="00B87EBC"/>
    <w:rsid w:val="00B93196"/>
    <w:rsid w:val="00B938AD"/>
    <w:rsid w:val="00B93B21"/>
    <w:rsid w:val="00B95D83"/>
    <w:rsid w:val="00BA0B39"/>
    <w:rsid w:val="00BA1C07"/>
    <w:rsid w:val="00BA65F2"/>
    <w:rsid w:val="00BA6B72"/>
    <w:rsid w:val="00BA6C7E"/>
    <w:rsid w:val="00BB1097"/>
    <w:rsid w:val="00BB2A56"/>
    <w:rsid w:val="00BB4E6C"/>
    <w:rsid w:val="00BB7F13"/>
    <w:rsid w:val="00BC15FD"/>
    <w:rsid w:val="00BC192C"/>
    <w:rsid w:val="00BC208F"/>
    <w:rsid w:val="00BC212B"/>
    <w:rsid w:val="00BC330E"/>
    <w:rsid w:val="00BC35CB"/>
    <w:rsid w:val="00BC3BFC"/>
    <w:rsid w:val="00BC487E"/>
    <w:rsid w:val="00BC50A6"/>
    <w:rsid w:val="00BC69C8"/>
    <w:rsid w:val="00BC6F0C"/>
    <w:rsid w:val="00BC6F12"/>
    <w:rsid w:val="00BD02FE"/>
    <w:rsid w:val="00BD1465"/>
    <w:rsid w:val="00BD1F75"/>
    <w:rsid w:val="00BD20D4"/>
    <w:rsid w:val="00BD2DBC"/>
    <w:rsid w:val="00BD32DC"/>
    <w:rsid w:val="00BD3923"/>
    <w:rsid w:val="00BD4284"/>
    <w:rsid w:val="00BD59F8"/>
    <w:rsid w:val="00BD6E0B"/>
    <w:rsid w:val="00BD7EA9"/>
    <w:rsid w:val="00BE186A"/>
    <w:rsid w:val="00BE2FEE"/>
    <w:rsid w:val="00BE3D24"/>
    <w:rsid w:val="00BE4711"/>
    <w:rsid w:val="00BE4E4C"/>
    <w:rsid w:val="00BE574D"/>
    <w:rsid w:val="00BE643A"/>
    <w:rsid w:val="00BE6C52"/>
    <w:rsid w:val="00BF3D18"/>
    <w:rsid w:val="00BF41BA"/>
    <w:rsid w:val="00BF47FB"/>
    <w:rsid w:val="00BF7933"/>
    <w:rsid w:val="00BF7C3A"/>
    <w:rsid w:val="00C00F9A"/>
    <w:rsid w:val="00C03156"/>
    <w:rsid w:val="00C0369E"/>
    <w:rsid w:val="00C037E5"/>
    <w:rsid w:val="00C03E02"/>
    <w:rsid w:val="00C051C3"/>
    <w:rsid w:val="00C05DAD"/>
    <w:rsid w:val="00C07348"/>
    <w:rsid w:val="00C07673"/>
    <w:rsid w:val="00C1051B"/>
    <w:rsid w:val="00C10759"/>
    <w:rsid w:val="00C12CAF"/>
    <w:rsid w:val="00C14337"/>
    <w:rsid w:val="00C14F0D"/>
    <w:rsid w:val="00C15A49"/>
    <w:rsid w:val="00C20109"/>
    <w:rsid w:val="00C20EA8"/>
    <w:rsid w:val="00C20F50"/>
    <w:rsid w:val="00C222ED"/>
    <w:rsid w:val="00C22CCD"/>
    <w:rsid w:val="00C232CA"/>
    <w:rsid w:val="00C31A5C"/>
    <w:rsid w:val="00C31DDF"/>
    <w:rsid w:val="00C32E95"/>
    <w:rsid w:val="00C3561B"/>
    <w:rsid w:val="00C404A5"/>
    <w:rsid w:val="00C41743"/>
    <w:rsid w:val="00C41AB6"/>
    <w:rsid w:val="00C43332"/>
    <w:rsid w:val="00C443B9"/>
    <w:rsid w:val="00C46136"/>
    <w:rsid w:val="00C475E2"/>
    <w:rsid w:val="00C478D4"/>
    <w:rsid w:val="00C51256"/>
    <w:rsid w:val="00C521A2"/>
    <w:rsid w:val="00C5229C"/>
    <w:rsid w:val="00C52F1D"/>
    <w:rsid w:val="00C53CE0"/>
    <w:rsid w:val="00C54E90"/>
    <w:rsid w:val="00C57561"/>
    <w:rsid w:val="00C6087B"/>
    <w:rsid w:val="00C60DA0"/>
    <w:rsid w:val="00C615D1"/>
    <w:rsid w:val="00C61B3A"/>
    <w:rsid w:val="00C61E06"/>
    <w:rsid w:val="00C667CF"/>
    <w:rsid w:val="00C6701D"/>
    <w:rsid w:val="00C6753C"/>
    <w:rsid w:val="00C71F04"/>
    <w:rsid w:val="00C72EDC"/>
    <w:rsid w:val="00C73A5E"/>
    <w:rsid w:val="00C74090"/>
    <w:rsid w:val="00C745B7"/>
    <w:rsid w:val="00C745C1"/>
    <w:rsid w:val="00C74BE4"/>
    <w:rsid w:val="00C7629B"/>
    <w:rsid w:val="00C77561"/>
    <w:rsid w:val="00C77BF8"/>
    <w:rsid w:val="00C77DB3"/>
    <w:rsid w:val="00C803AC"/>
    <w:rsid w:val="00C80726"/>
    <w:rsid w:val="00C82757"/>
    <w:rsid w:val="00C834C1"/>
    <w:rsid w:val="00C840F2"/>
    <w:rsid w:val="00C85248"/>
    <w:rsid w:val="00C8693D"/>
    <w:rsid w:val="00C86E5B"/>
    <w:rsid w:val="00C87B5F"/>
    <w:rsid w:val="00C92544"/>
    <w:rsid w:val="00C93B9A"/>
    <w:rsid w:val="00C93BB4"/>
    <w:rsid w:val="00C940F2"/>
    <w:rsid w:val="00C97737"/>
    <w:rsid w:val="00C97A3C"/>
    <w:rsid w:val="00CA0E1E"/>
    <w:rsid w:val="00CA1749"/>
    <w:rsid w:val="00CA2935"/>
    <w:rsid w:val="00CA311E"/>
    <w:rsid w:val="00CA404B"/>
    <w:rsid w:val="00CA49AF"/>
    <w:rsid w:val="00CA4B6F"/>
    <w:rsid w:val="00CA5042"/>
    <w:rsid w:val="00CA569C"/>
    <w:rsid w:val="00CA5B59"/>
    <w:rsid w:val="00CA5BBD"/>
    <w:rsid w:val="00CA630C"/>
    <w:rsid w:val="00CA745D"/>
    <w:rsid w:val="00CA7835"/>
    <w:rsid w:val="00CA7D3F"/>
    <w:rsid w:val="00CA7F1E"/>
    <w:rsid w:val="00CB0DC6"/>
    <w:rsid w:val="00CB1117"/>
    <w:rsid w:val="00CB231F"/>
    <w:rsid w:val="00CB34A8"/>
    <w:rsid w:val="00CB6BA1"/>
    <w:rsid w:val="00CB6D00"/>
    <w:rsid w:val="00CB709C"/>
    <w:rsid w:val="00CB7D2F"/>
    <w:rsid w:val="00CC0692"/>
    <w:rsid w:val="00CC3C1F"/>
    <w:rsid w:val="00CC3FFF"/>
    <w:rsid w:val="00CC41DF"/>
    <w:rsid w:val="00CC4D36"/>
    <w:rsid w:val="00CC510E"/>
    <w:rsid w:val="00CC5842"/>
    <w:rsid w:val="00CC6A97"/>
    <w:rsid w:val="00CC7646"/>
    <w:rsid w:val="00CC7A59"/>
    <w:rsid w:val="00CD3F50"/>
    <w:rsid w:val="00CD4DBE"/>
    <w:rsid w:val="00CD5186"/>
    <w:rsid w:val="00CE0CA9"/>
    <w:rsid w:val="00CE1147"/>
    <w:rsid w:val="00CE16EE"/>
    <w:rsid w:val="00CE3EEA"/>
    <w:rsid w:val="00CE72E9"/>
    <w:rsid w:val="00CE7496"/>
    <w:rsid w:val="00CF0925"/>
    <w:rsid w:val="00CF0CE8"/>
    <w:rsid w:val="00CF1EF3"/>
    <w:rsid w:val="00CF3B57"/>
    <w:rsid w:val="00CF4A23"/>
    <w:rsid w:val="00CF623E"/>
    <w:rsid w:val="00CF6505"/>
    <w:rsid w:val="00CF717D"/>
    <w:rsid w:val="00CF7AF4"/>
    <w:rsid w:val="00CF7C3C"/>
    <w:rsid w:val="00D00756"/>
    <w:rsid w:val="00D00A6B"/>
    <w:rsid w:val="00D01ADC"/>
    <w:rsid w:val="00D04F15"/>
    <w:rsid w:val="00D053C3"/>
    <w:rsid w:val="00D05727"/>
    <w:rsid w:val="00D058CF"/>
    <w:rsid w:val="00D05993"/>
    <w:rsid w:val="00D07967"/>
    <w:rsid w:val="00D10BD1"/>
    <w:rsid w:val="00D10CD9"/>
    <w:rsid w:val="00D10FE9"/>
    <w:rsid w:val="00D11485"/>
    <w:rsid w:val="00D11BB6"/>
    <w:rsid w:val="00D1208C"/>
    <w:rsid w:val="00D131F5"/>
    <w:rsid w:val="00D146F2"/>
    <w:rsid w:val="00D15330"/>
    <w:rsid w:val="00D1553F"/>
    <w:rsid w:val="00D15691"/>
    <w:rsid w:val="00D15ACC"/>
    <w:rsid w:val="00D16311"/>
    <w:rsid w:val="00D16A3D"/>
    <w:rsid w:val="00D16E5F"/>
    <w:rsid w:val="00D1729F"/>
    <w:rsid w:val="00D201C7"/>
    <w:rsid w:val="00D21027"/>
    <w:rsid w:val="00D213F1"/>
    <w:rsid w:val="00D2338B"/>
    <w:rsid w:val="00D244A2"/>
    <w:rsid w:val="00D24B98"/>
    <w:rsid w:val="00D24BF6"/>
    <w:rsid w:val="00D24EE3"/>
    <w:rsid w:val="00D2510B"/>
    <w:rsid w:val="00D25F90"/>
    <w:rsid w:val="00D26786"/>
    <w:rsid w:val="00D30964"/>
    <w:rsid w:val="00D329D0"/>
    <w:rsid w:val="00D331AF"/>
    <w:rsid w:val="00D33B39"/>
    <w:rsid w:val="00D3439E"/>
    <w:rsid w:val="00D35620"/>
    <w:rsid w:val="00D36323"/>
    <w:rsid w:val="00D36B00"/>
    <w:rsid w:val="00D407BF"/>
    <w:rsid w:val="00D408D9"/>
    <w:rsid w:val="00D4102D"/>
    <w:rsid w:val="00D41A1E"/>
    <w:rsid w:val="00D43428"/>
    <w:rsid w:val="00D435A3"/>
    <w:rsid w:val="00D4451D"/>
    <w:rsid w:val="00D44E25"/>
    <w:rsid w:val="00D44F11"/>
    <w:rsid w:val="00D45D59"/>
    <w:rsid w:val="00D4652B"/>
    <w:rsid w:val="00D4653D"/>
    <w:rsid w:val="00D47024"/>
    <w:rsid w:val="00D47EDB"/>
    <w:rsid w:val="00D50297"/>
    <w:rsid w:val="00D519BD"/>
    <w:rsid w:val="00D525F8"/>
    <w:rsid w:val="00D5474D"/>
    <w:rsid w:val="00D567F0"/>
    <w:rsid w:val="00D575EF"/>
    <w:rsid w:val="00D57ABA"/>
    <w:rsid w:val="00D601B8"/>
    <w:rsid w:val="00D6032F"/>
    <w:rsid w:val="00D6080A"/>
    <w:rsid w:val="00D62FC8"/>
    <w:rsid w:val="00D63657"/>
    <w:rsid w:val="00D64A8C"/>
    <w:rsid w:val="00D673A6"/>
    <w:rsid w:val="00D67560"/>
    <w:rsid w:val="00D67AAB"/>
    <w:rsid w:val="00D7082B"/>
    <w:rsid w:val="00D71A05"/>
    <w:rsid w:val="00D72E27"/>
    <w:rsid w:val="00D73056"/>
    <w:rsid w:val="00D74EAB"/>
    <w:rsid w:val="00D7609C"/>
    <w:rsid w:val="00D805DF"/>
    <w:rsid w:val="00D81CFF"/>
    <w:rsid w:val="00D832E1"/>
    <w:rsid w:val="00D84692"/>
    <w:rsid w:val="00D8517D"/>
    <w:rsid w:val="00D85536"/>
    <w:rsid w:val="00D85D70"/>
    <w:rsid w:val="00D916C9"/>
    <w:rsid w:val="00D9202B"/>
    <w:rsid w:val="00D97A4A"/>
    <w:rsid w:val="00DA0D37"/>
    <w:rsid w:val="00DA1153"/>
    <w:rsid w:val="00DA2432"/>
    <w:rsid w:val="00DA2D8C"/>
    <w:rsid w:val="00DA2E0A"/>
    <w:rsid w:val="00DA3F32"/>
    <w:rsid w:val="00DA73DB"/>
    <w:rsid w:val="00DB2C01"/>
    <w:rsid w:val="00DB335C"/>
    <w:rsid w:val="00DB356F"/>
    <w:rsid w:val="00DB3571"/>
    <w:rsid w:val="00DB3721"/>
    <w:rsid w:val="00DB3730"/>
    <w:rsid w:val="00DB4DB4"/>
    <w:rsid w:val="00DB5E25"/>
    <w:rsid w:val="00DB5FD8"/>
    <w:rsid w:val="00DC1659"/>
    <w:rsid w:val="00DC3690"/>
    <w:rsid w:val="00DC3ECD"/>
    <w:rsid w:val="00DC3F6C"/>
    <w:rsid w:val="00DC49E3"/>
    <w:rsid w:val="00DC5448"/>
    <w:rsid w:val="00DC584E"/>
    <w:rsid w:val="00DC5A20"/>
    <w:rsid w:val="00DC5F93"/>
    <w:rsid w:val="00DC653C"/>
    <w:rsid w:val="00DC69D1"/>
    <w:rsid w:val="00DC6CFE"/>
    <w:rsid w:val="00DC6FD1"/>
    <w:rsid w:val="00DC7039"/>
    <w:rsid w:val="00DC7813"/>
    <w:rsid w:val="00DD15AB"/>
    <w:rsid w:val="00DD1E1A"/>
    <w:rsid w:val="00DD32AC"/>
    <w:rsid w:val="00DD3B1E"/>
    <w:rsid w:val="00DD53E8"/>
    <w:rsid w:val="00DD5C9A"/>
    <w:rsid w:val="00DD66B9"/>
    <w:rsid w:val="00DE160C"/>
    <w:rsid w:val="00DE16BE"/>
    <w:rsid w:val="00DE1A52"/>
    <w:rsid w:val="00DE235E"/>
    <w:rsid w:val="00DE2BCD"/>
    <w:rsid w:val="00DE2E39"/>
    <w:rsid w:val="00DE302E"/>
    <w:rsid w:val="00DE32C2"/>
    <w:rsid w:val="00DE451F"/>
    <w:rsid w:val="00DE5171"/>
    <w:rsid w:val="00DE65BE"/>
    <w:rsid w:val="00DE6DFA"/>
    <w:rsid w:val="00DF02F4"/>
    <w:rsid w:val="00DF0B4F"/>
    <w:rsid w:val="00DF0E06"/>
    <w:rsid w:val="00DF0ECD"/>
    <w:rsid w:val="00DF13FC"/>
    <w:rsid w:val="00DF2447"/>
    <w:rsid w:val="00DF28BD"/>
    <w:rsid w:val="00DF2AB6"/>
    <w:rsid w:val="00DF3202"/>
    <w:rsid w:val="00DF3C0B"/>
    <w:rsid w:val="00DF4559"/>
    <w:rsid w:val="00DF512E"/>
    <w:rsid w:val="00DF5A80"/>
    <w:rsid w:val="00DF659D"/>
    <w:rsid w:val="00DF6CF3"/>
    <w:rsid w:val="00DF76E5"/>
    <w:rsid w:val="00E023E1"/>
    <w:rsid w:val="00E02E9E"/>
    <w:rsid w:val="00E03138"/>
    <w:rsid w:val="00E03DDE"/>
    <w:rsid w:val="00E040A7"/>
    <w:rsid w:val="00E043D3"/>
    <w:rsid w:val="00E04D60"/>
    <w:rsid w:val="00E06D45"/>
    <w:rsid w:val="00E109B3"/>
    <w:rsid w:val="00E11C23"/>
    <w:rsid w:val="00E12668"/>
    <w:rsid w:val="00E12C15"/>
    <w:rsid w:val="00E14D4D"/>
    <w:rsid w:val="00E17484"/>
    <w:rsid w:val="00E17F4A"/>
    <w:rsid w:val="00E20BBE"/>
    <w:rsid w:val="00E20CB2"/>
    <w:rsid w:val="00E20F69"/>
    <w:rsid w:val="00E2107F"/>
    <w:rsid w:val="00E21E4E"/>
    <w:rsid w:val="00E24EE8"/>
    <w:rsid w:val="00E2566E"/>
    <w:rsid w:val="00E2590C"/>
    <w:rsid w:val="00E26131"/>
    <w:rsid w:val="00E27D92"/>
    <w:rsid w:val="00E3027D"/>
    <w:rsid w:val="00E32832"/>
    <w:rsid w:val="00E332C1"/>
    <w:rsid w:val="00E33838"/>
    <w:rsid w:val="00E35687"/>
    <w:rsid w:val="00E35F08"/>
    <w:rsid w:val="00E36336"/>
    <w:rsid w:val="00E3706D"/>
    <w:rsid w:val="00E370AA"/>
    <w:rsid w:val="00E40603"/>
    <w:rsid w:val="00E4075F"/>
    <w:rsid w:val="00E40901"/>
    <w:rsid w:val="00E42841"/>
    <w:rsid w:val="00E42C4D"/>
    <w:rsid w:val="00E43231"/>
    <w:rsid w:val="00E44CDE"/>
    <w:rsid w:val="00E44EBA"/>
    <w:rsid w:val="00E469AB"/>
    <w:rsid w:val="00E4720F"/>
    <w:rsid w:val="00E5044C"/>
    <w:rsid w:val="00E52161"/>
    <w:rsid w:val="00E53938"/>
    <w:rsid w:val="00E53957"/>
    <w:rsid w:val="00E5423C"/>
    <w:rsid w:val="00E54435"/>
    <w:rsid w:val="00E54D16"/>
    <w:rsid w:val="00E55732"/>
    <w:rsid w:val="00E55CD1"/>
    <w:rsid w:val="00E57C08"/>
    <w:rsid w:val="00E629E1"/>
    <w:rsid w:val="00E62DDE"/>
    <w:rsid w:val="00E62E94"/>
    <w:rsid w:val="00E632DA"/>
    <w:rsid w:val="00E637A1"/>
    <w:rsid w:val="00E64D6E"/>
    <w:rsid w:val="00E65656"/>
    <w:rsid w:val="00E65A0D"/>
    <w:rsid w:val="00E661B3"/>
    <w:rsid w:val="00E6797F"/>
    <w:rsid w:val="00E70FAB"/>
    <w:rsid w:val="00E7111D"/>
    <w:rsid w:val="00E733CC"/>
    <w:rsid w:val="00E754A8"/>
    <w:rsid w:val="00E75DBF"/>
    <w:rsid w:val="00E80ACB"/>
    <w:rsid w:val="00E84F19"/>
    <w:rsid w:val="00E84F88"/>
    <w:rsid w:val="00E85DED"/>
    <w:rsid w:val="00E8699C"/>
    <w:rsid w:val="00E86B58"/>
    <w:rsid w:val="00E8728B"/>
    <w:rsid w:val="00E8755A"/>
    <w:rsid w:val="00E87BAB"/>
    <w:rsid w:val="00E90753"/>
    <w:rsid w:val="00E9313B"/>
    <w:rsid w:val="00E93ED8"/>
    <w:rsid w:val="00E95448"/>
    <w:rsid w:val="00E9562C"/>
    <w:rsid w:val="00E95A7F"/>
    <w:rsid w:val="00E96D0A"/>
    <w:rsid w:val="00EA0152"/>
    <w:rsid w:val="00EA07E1"/>
    <w:rsid w:val="00EA7FD3"/>
    <w:rsid w:val="00EB0343"/>
    <w:rsid w:val="00EB0B4B"/>
    <w:rsid w:val="00EB0D06"/>
    <w:rsid w:val="00EB0DA5"/>
    <w:rsid w:val="00EB0F83"/>
    <w:rsid w:val="00EB1A72"/>
    <w:rsid w:val="00EB1DE5"/>
    <w:rsid w:val="00EB1F7D"/>
    <w:rsid w:val="00EB263A"/>
    <w:rsid w:val="00EB6FC5"/>
    <w:rsid w:val="00EB7C94"/>
    <w:rsid w:val="00EC0E94"/>
    <w:rsid w:val="00EC0F75"/>
    <w:rsid w:val="00EC1759"/>
    <w:rsid w:val="00EC17B7"/>
    <w:rsid w:val="00EC1ADF"/>
    <w:rsid w:val="00EC2348"/>
    <w:rsid w:val="00EC2C66"/>
    <w:rsid w:val="00EC3659"/>
    <w:rsid w:val="00EC4255"/>
    <w:rsid w:val="00EC5CF1"/>
    <w:rsid w:val="00ED07FB"/>
    <w:rsid w:val="00ED2390"/>
    <w:rsid w:val="00ED23E9"/>
    <w:rsid w:val="00ED24C0"/>
    <w:rsid w:val="00ED36E6"/>
    <w:rsid w:val="00ED4215"/>
    <w:rsid w:val="00ED55FF"/>
    <w:rsid w:val="00EE0008"/>
    <w:rsid w:val="00EE0623"/>
    <w:rsid w:val="00EE0C4F"/>
    <w:rsid w:val="00EE151D"/>
    <w:rsid w:val="00EE17EA"/>
    <w:rsid w:val="00EE2BF4"/>
    <w:rsid w:val="00EE2C7C"/>
    <w:rsid w:val="00EE353C"/>
    <w:rsid w:val="00EE388D"/>
    <w:rsid w:val="00EE4F42"/>
    <w:rsid w:val="00EE5A76"/>
    <w:rsid w:val="00EE5ADC"/>
    <w:rsid w:val="00EE6E46"/>
    <w:rsid w:val="00EE6E60"/>
    <w:rsid w:val="00EE7572"/>
    <w:rsid w:val="00EF00AB"/>
    <w:rsid w:val="00EF03E7"/>
    <w:rsid w:val="00EF0F34"/>
    <w:rsid w:val="00EF21F4"/>
    <w:rsid w:val="00EF376B"/>
    <w:rsid w:val="00EF4087"/>
    <w:rsid w:val="00EF4904"/>
    <w:rsid w:val="00EF511C"/>
    <w:rsid w:val="00EF543B"/>
    <w:rsid w:val="00EF5A61"/>
    <w:rsid w:val="00EF676A"/>
    <w:rsid w:val="00EF6D98"/>
    <w:rsid w:val="00EF6DCD"/>
    <w:rsid w:val="00F0037D"/>
    <w:rsid w:val="00F00980"/>
    <w:rsid w:val="00F01B6C"/>
    <w:rsid w:val="00F029F0"/>
    <w:rsid w:val="00F02CB1"/>
    <w:rsid w:val="00F047A3"/>
    <w:rsid w:val="00F05773"/>
    <w:rsid w:val="00F06081"/>
    <w:rsid w:val="00F06439"/>
    <w:rsid w:val="00F07AA0"/>
    <w:rsid w:val="00F10E3F"/>
    <w:rsid w:val="00F11577"/>
    <w:rsid w:val="00F11F58"/>
    <w:rsid w:val="00F1225B"/>
    <w:rsid w:val="00F13883"/>
    <w:rsid w:val="00F1464A"/>
    <w:rsid w:val="00F16ADC"/>
    <w:rsid w:val="00F175C5"/>
    <w:rsid w:val="00F2014E"/>
    <w:rsid w:val="00F209B2"/>
    <w:rsid w:val="00F21180"/>
    <w:rsid w:val="00F22ED6"/>
    <w:rsid w:val="00F23001"/>
    <w:rsid w:val="00F238DD"/>
    <w:rsid w:val="00F26CE5"/>
    <w:rsid w:val="00F279A6"/>
    <w:rsid w:val="00F306A3"/>
    <w:rsid w:val="00F30D9C"/>
    <w:rsid w:val="00F3100B"/>
    <w:rsid w:val="00F310CA"/>
    <w:rsid w:val="00F33179"/>
    <w:rsid w:val="00F35406"/>
    <w:rsid w:val="00F36696"/>
    <w:rsid w:val="00F3669C"/>
    <w:rsid w:val="00F376C0"/>
    <w:rsid w:val="00F411DA"/>
    <w:rsid w:val="00F42DE2"/>
    <w:rsid w:val="00F44060"/>
    <w:rsid w:val="00F44579"/>
    <w:rsid w:val="00F449C4"/>
    <w:rsid w:val="00F44EE1"/>
    <w:rsid w:val="00F45745"/>
    <w:rsid w:val="00F4636D"/>
    <w:rsid w:val="00F46D52"/>
    <w:rsid w:val="00F470CA"/>
    <w:rsid w:val="00F47B38"/>
    <w:rsid w:val="00F50521"/>
    <w:rsid w:val="00F50B95"/>
    <w:rsid w:val="00F513E2"/>
    <w:rsid w:val="00F51676"/>
    <w:rsid w:val="00F52750"/>
    <w:rsid w:val="00F53181"/>
    <w:rsid w:val="00F53218"/>
    <w:rsid w:val="00F55383"/>
    <w:rsid w:val="00F60876"/>
    <w:rsid w:val="00F614D7"/>
    <w:rsid w:val="00F67F0E"/>
    <w:rsid w:val="00F717FC"/>
    <w:rsid w:val="00F75CE2"/>
    <w:rsid w:val="00F7651D"/>
    <w:rsid w:val="00F771A5"/>
    <w:rsid w:val="00F81809"/>
    <w:rsid w:val="00F81BB4"/>
    <w:rsid w:val="00F82D82"/>
    <w:rsid w:val="00F8372D"/>
    <w:rsid w:val="00F84C6A"/>
    <w:rsid w:val="00F84CBA"/>
    <w:rsid w:val="00F85704"/>
    <w:rsid w:val="00F86419"/>
    <w:rsid w:val="00F86B2B"/>
    <w:rsid w:val="00F87325"/>
    <w:rsid w:val="00F87808"/>
    <w:rsid w:val="00F914A6"/>
    <w:rsid w:val="00F918FD"/>
    <w:rsid w:val="00F92146"/>
    <w:rsid w:val="00F92268"/>
    <w:rsid w:val="00F92333"/>
    <w:rsid w:val="00F92EFE"/>
    <w:rsid w:val="00F94BC2"/>
    <w:rsid w:val="00F94BD1"/>
    <w:rsid w:val="00F958EA"/>
    <w:rsid w:val="00F9662B"/>
    <w:rsid w:val="00F977F4"/>
    <w:rsid w:val="00FA08AC"/>
    <w:rsid w:val="00FA118B"/>
    <w:rsid w:val="00FA2160"/>
    <w:rsid w:val="00FA31DD"/>
    <w:rsid w:val="00FA3E7F"/>
    <w:rsid w:val="00FA59AD"/>
    <w:rsid w:val="00FA621D"/>
    <w:rsid w:val="00FA694A"/>
    <w:rsid w:val="00FA69E1"/>
    <w:rsid w:val="00FA6E42"/>
    <w:rsid w:val="00FB0690"/>
    <w:rsid w:val="00FB15C9"/>
    <w:rsid w:val="00FB1D44"/>
    <w:rsid w:val="00FB239B"/>
    <w:rsid w:val="00FB3AC8"/>
    <w:rsid w:val="00FB450A"/>
    <w:rsid w:val="00FB4F8E"/>
    <w:rsid w:val="00FB593E"/>
    <w:rsid w:val="00FB5A2F"/>
    <w:rsid w:val="00FB69AA"/>
    <w:rsid w:val="00FB7106"/>
    <w:rsid w:val="00FB7D31"/>
    <w:rsid w:val="00FB7E81"/>
    <w:rsid w:val="00FC0823"/>
    <w:rsid w:val="00FC0D0D"/>
    <w:rsid w:val="00FC39E9"/>
    <w:rsid w:val="00FC48FE"/>
    <w:rsid w:val="00FC4C98"/>
    <w:rsid w:val="00FC4F09"/>
    <w:rsid w:val="00FC5601"/>
    <w:rsid w:val="00FC58EE"/>
    <w:rsid w:val="00FC67D0"/>
    <w:rsid w:val="00FC71EE"/>
    <w:rsid w:val="00FC75D0"/>
    <w:rsid w:val="00FC7AE7"/>
    <w:rsid w:val="00FD1F7D"/>
    <w:rsid w:val="00FD2751"/>
    <w:rsid w:val="00FD2DEE"/>
    <w:rsid w:val="00FD3638"/>
    <w:rsid w:val="00FD3745"/>
    <w:rsid w:val="00FD3E9B"/>
    <w:rsid w:val="00FD41F0"/>
    <w:rsid w:val="00FD4C4B"/>
    <w:rsid w:val="00FD7679"/>
    <w:rsid w:val="00FD7A70"/>
    <w:rsid w:val="00FE0375"/>
    <w:rsid w:val="00FE0DE6"/>
    <w:rsid w:val="00FE2386"/>
    <w:rsid w:val="00FE2660"/>
    <w:rsid w:val="00FE26DC"/>
    <w:rsid w:val="00FE39A5"/>
    <w:rsid w:val="00FE4505"/>
    <w:rsid w:val="00FE45E1"/>
    <w:rsid w:val="00FE4DA5"/>
    <w:rsid w:val="00FE5B57"/>
    <w:rsid w:val="00FE712F"/>
    <w:rsid w:val="00FE731F"/>
    <w:rsid w:val="00FE74F8"/>
    <w:rsid w:val="00FE7CE7"/>
    <w:rsid w:val="00FF123C"/>
    <w:rsid w:val="00FF4921"/>
    <w:rsid w:val="00FF498F"/>
    <w:rsid w:val="00FF49C8"/>
    <w:rsid w:val="00FF5F5D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15A538C"/>
  <w15:docId w15:val="{18AEEC8F-7158-42B6-A0E7-B3AB209A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78E"/>
    <w:pPr>
      <w:jc w:val="both"/>
    </w:pPr>
    <w:rPr>
      <w:rFonts w:ascii="Trebuchet MS" w:hAnsi="Trebuchet MS"/>
      <w:szCs w:val="24"/>
      <w:lang w:eastAsia="en-US"/>
    </w:rPr>
  </w:style>
  <w:style w:type="paragraph" w:styleId="Ttulo1">
    <w:name w:val="heading 1"/>
    <w:basedOn w:val="Normal"/>
    <w:next w:val="Normal"/>
    <w:qFormat/>
    <w:rsid w:val="00166F82"/>
    <w:pPr>
      <w:keepNext/>
      <w:jc w:val="right"/>
      <w:outlineLvl w:val="0"/>
    </w:pPr>
    <w:rPr>
      <w:rFonts w:cs="Arial"/>
      <w:b/>
      <w:bCs/>
      <w:i/>
      <w:color w:val="333399"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166F82"/>
    <w:pPr>
      <w:keepNext/>
      <w:outlineLvl w:val="1"/>
    </w:pPr>
    <w:rPr>
      <w:rFonts w:cs="Arial"/>
      <w:bCs/>
      <w:i/>
      <w:iCs/>
      <w:color w:val="333399"/>
      <w:sz w:val="32"/>
      <w:szCs w:val="28"/>
    </w:rPr>
  </w:style>
  <w:style w:type="paragraph" w:styleId="Ttulo3">
    <w:name w:val="heading 3"/>
    <w:basedOn w:val="Normal"/>
    <w:next w:val="Normal"/>
    <w:qFormat/>
    <w:rsid w:val="00166F82"/>
    <w:pPr>
      <w:keepNext/>
      <w:outlineLvl w:val="2"/>
    </w:pPr>
    <w:rPr>
      <w:rFonts w:cs="Arial"/>
      <w:b/>
      <w:bCs/>
      <w:i/>
      <w:color w:val="333399"/>
      <w:sz w:val="24"/>
      <w:szCs w:val="26"/>
    </w:rPr>
  </w:style>
  <w:style w:type="paragraph" w:styleId="Ttulo4">
    <w:name w:val="heading 4"/>
    <w:basedOn w:val="Normal"/>
    <w:next w:val="Normal"/>
    <w:qFormat/>
    <w:rsid w:val="00166F82"/>
    <w:pPr>
      <w:keepNext/>
      <w:outlineLvl w:val="3"/>
    </w:pPr>
    <w:rPr>
      <w:b/>
      <w:i/>
    </w:rPr>
  </w:style>
  <w:style w:type="paragraph" w:styleId="Ttulo9">
    <w:name w:val="heading 9"/>
    <w:basedOn w:val="Normal"/>
    <w:next w:val="Normal"/>
    <w:qFormat/>
    <w:rsid w:val="00166F8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66F8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166F82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EE388D"/>
    <w:rPr>
      <w:rFonts w:ascii="Trebuchet MS" w:hAnsi="Trebuchet MS"/>
      <w:szCs w:val="24"/>
      <w:lang w:eastAsia="en-US"/>
    </w:rPr>
  </w:style>
  <w:style w:type="table" w:styleId="Tabelacomgrade">
    <w:name w:val="Table Grid"/>
    <w:basedOn w:val="Tabelanormal"/>
    <w:rsid w:val="00CB34A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66F82"/>
    <w:rPr>
      <w:color w:val="0000FF"/>
      <w:u w:val="single"/>
    </w:rPr>
  </w:style>
  <w:style w:type="paragraph" w:styleId="Corpodetexto">
    <w:name w:val="Body Text"/>
    <w:aliases w:val="bt,body text"/>
    <w:basedOn w:val="Normal"/>
    <w:rsid w:val="00166F82"/>
    <w:pPr>
      <w:spacing w:after="240"/>
    </w:pPr>
    <w:rPr>
      <w:rFonts w:ascii="Arial" w:hAnsi="Arial"/>
      <w:spacing w:val="-5"/>
      <w:szCs w:val="20"/>
    </w:rPr>
  </w:style>
  <w:style w:type="paragraph" w:styleId="Remissivo1">
    <w:name w:val="index 1"/>
    <w:basedOn w:val="Normal"/>
    <w:next w:val="Normal"/>
    <w:autoRedefine/>
    <w:semiHidden/>
    <w:rsid w:val="00166F82"/>
    <w:pPr>
      <w:ind w:left="200" w:hanging="200"/>
    </w:pPr>
  </w:style>
  <w:style w:type="paragraph" w:styleId="Sumrio1">
    <w:name w:val="toc 1"/>
    <w:basedOn w:val="Normal"/>
    <w:next w:val="Normal"/>
    <w:autoRedefine/>
    <w:semiHidden/>
    <w:rsid w:val="00166F82"/>
    <w:rPr>
      <w:b/>
      <w:i/>
      <w:sz w:val="16"/>
    </w:rPr>
  </w:style>
  <w:style w:type="paragraph" w:styleId="Sumrio2">
    <w:name w:val="toc 2"/>
    <w:basedOn w:val="Normal"/>
    <w:next w:val="Normal"/>
    <w:autoRedefine/>
    <w:semiHidden/>
    <w:rsid w:val="00166F82"/>
    <w:pPr>
      <w:ind w:left="144"/>
    </w:pPr>
    <w:rPr>
      <w:i/>
      <w:sz w:val="14"/>
    </w:rPr>
  </w:style>
  <w:style w:type="paragraph" w:styleId="Sumrio3">
    <w:name w:val="toc 3"/>
    <w:basedOn w:val="Normal"/>
    <w:next w:val="Normal"/>
    <w:autoRedefine/>
    <w:semiHidden/>
    <w:rsid w:val="00166F82"/>
    <w:pPr>
      <w:ind w:left="288"/>
    </w:pPr>
    <w:rPr>
      <w:i/>
      <w:color w:val="333333"/>
      <w:sz w:val="14"/>
    </w:rPr>
  </w:style>
  <w:style w:type="paragraph" w:customStyle="1" w:styleId="BalloonText1">
    <w:name w:val="Balloon Text1"/>
    <w:basedOn w:val="Normal"/>
    <w:semiHidden/>
    <w:rsid w:val="00166F82"/>
    <w:rPr>
      <w:rFonts w:ascii="Tahoma" w:hAnsi="Tahoma" w:cs="Tahoma"/>
      <w:sz w:val="16"/>
      <w:szCs w:val="16"/>
    </w:rPr>
  </w:style>
  <w:style w:type="paragraph" w:customStyle="1" w:styleId="StyleHeading1NotSmallcapsBefore0ptAfter0pt">
    <w:name w:val="Style Heading 1 + Not Small caps Before:  0 pt After:  0 pt"/>
    <w:basedOn w:val="Ttulo1"/>
    <w:rsid w:val="00166F82"/>
    <w:pPr>
      <w:keepNext w:val="0"/>
      <w:widowControl w:val="0"/>
      <w:spacing w:before="120"/>
      <w:jc w:val="left"/>
    </w:pPr>
    <w:rPr>
      <w:rFonts w:cs="Times New Roman"/>
      <w:i w:val="0"/>
      <w:kern w:val="28"/>
      <w:sz w:val="28"/>
      <w:szCs w:val="20"/>
    </w:rPr>
  </w:style>
  <w:style w:type="character" w:customStyle="1" w:styleId="txt11b1">
    <w:name w:val="txt11b1"/>
    <w:rsid w:val="00AA12D3"/>
    <w:rPr>
      <w:rFonts w:ascii="Tahoma" w:hAnsi="Tahoma" w:cs="Tahoma" w:hint="default"/>
      <w:b/>
      <w:bCs/>
      <w:i w:val="0"/>
      <w:iCs w:val="0"/>
      <w:strike w:val="0"/>
      <w:dstrike w:val="0"/>
      <w:sz w:val="17"/>
      <w:szCs w:val="17"/>
      <w:u w:val="none"/>
      <w:effect w:val="none"/>
    </w:rPr>
  </w:style>
  <w:style w:type="paragraph" w:styleId="NormalWeb">
    <w:name w:val="Normal (Web)"/>
    <w:basedOn w:val="Normal"/>
    <w:rsid w:val="00413010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styleId="Textodebalo">
    <w:name w:val="Balloon Text"/>
    <w:basedOn w:val="Normal"/>
    <w:semiHidden/>
    <w:rsid w:val="003403BD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8F32EA"/>
    <w:pPr>
      <w:widowControl w:val="0"/>
      <w:suppressLineNumbers/>
      <w:suppressAutoHyphens/>
      <w:jc w:val="left"/>
    </w:pPr>
    <w:rPr>
      <w:rFonts w:ascii="Times" w:eastAsia="DejaVu Sans" w:hAnsi="Times"/>
      <w:kern w:val="1"/>
      <w:sz w:val="24"/>
      <w:lang w:val="en-US" w:eastAsia="pt-BR"/>
    </w:rPr>
  </w:style>
  <w:style w:type="character" w:customStyle="1" w:styleId="apple-style-span">
    <w:name w:val="apple-style-span"/>
    <w:basedOn w:val="Fontepargpadro"/>
    <w:rsid w:val="00BF3D18"/>
  </w:style>
  <w:style w:type="character" w:customStyle="1" w:styleId="hp">
    <w:name w:val="hp"/>
    <w:basedOn w:val="Fontepargpadro"/>
    <w:rsid w:val="00632A41"/>
  </w:style>
  <w:style w:type="character" w:styleId="HiperlinkVisitado">
    <w:name w:val="FollowedHyperlink"/>
    <w:uiPriority w:val="99"/>
    <w:unhideWhenUsed/>
    <w:rsid w:val="00127AE5"/>
    <w:rPr>
      <w:color w:val="800080"/>
      <w:u w:val="single"/>
    </w:rPr>
  </w:style>
  <w:style w:type="paragraph" w:customStyle="1" w:styleId="xl71">
    <w:name w:val="xl71"/>
    <w:basedOn w:val="Normal"/>
    <w:rsid w:val="00127AE5"/>
    <w:pPr>
      <w:spacing w:before="100" w:beforeAutospacing="1" w:after="100" w:afterAutospacing="1"/>
      <w:jc w:val="left"/>
    </w:pPr>
    <w:rPr>
      <w:rFonts w:ascii="Arial" w:hAnsi="Arial" w:cs="Arial"/>
      <w:szCs w:val="20"/>
      <w:lang w:eastAsia="pt-BR"/>
    </w:rPr>
  </w:style>
  <w:style w:type="paragraph" w:customStyle="1" w:styleId="xl72">
    <w:name w:val="xl72"/>
    <w:basedOn w:val="Normal"/>
    <w:rsid w:val="00127AE5"/>
    <w:pPr>
      <w:spacing w:before="100" w:beforeAutospacing="1" w:after="100" w:afterAutospacing="1"/>
      <w:jc w:val="left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73">
    <w:name w:val="xl73"/>
    <w:basedOn w:val="Normal"/>
    <w:rsid w:val="00127AE5"/>
    <w:pPr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74">
    <w:name w:val="xl74"/>
    <w:basedOn w:val="Normal"/>
    <w:rsid w:val="00127AE5"/>
    <w:pPr>
      <w:spacing w:before="100" w:beforeAutospacing="1" w:after="100" w:afterAutospacing="1"/>
      <w:jc w:val="left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75">
    <w:name w:val="xl75"/>
    <w:basedOn w:val="Normal"/>
    <w:rsid w:val="0012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76">
    <w:name w:val="xl76"/>
    <w:basedOn w:val="Normal"/>
    <w:rsid w:val="0012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left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77">
    <w:name w:val="xl77"/>
    <w:basedOn w:val="Normal"/>
    <w:rsid w:val="00127AE5"/>
    <w:pPr>
      <w:shd w:val="clear" w:color="000000" w:fill="D8E4BC"/>
      <w:spacing w:before="100" w:beforeAutospacing="1" w:after="100" w:afterAutospacing="1"/>
      <w:jc w:val="left"/>
    </w:pPr>
    <w:rPr>
      <w:rFonts w:ascii="Arial" w:hAnsi="Arial" w:cs="Arial"/>
      <w:szCs w:val="20"/>
      <w:lang w:eastAsia="pt-BR"/>
    </w:rPr>
  </w:style>
  <w:style w:type="paragraph" w:customStyle="1" w:styleId="xl78">
    <w:name w:val="xl78"/>
    <w:basedOn w:val="Normal"/>
    <w:rsid w:val="0012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79">
    <w:name w:val="xl79"/>
    <w:basedOn w:val="Normal"/>
    <w:rsid w:val="00127AE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b/>
      <w:bCs/>
      <w:szCs w:val="20"/>
      <w:lang w:eastAsia="pt-BR"/>
    </w:rPr>
  </w:style>
  <w:style w:type="paragraph" w:customStyle="1" w:styleId="xl80">
    <w:name w:val="xl80"/>
    <w:basedOn w:val="Normal"/>
    <w:rsid w:val="0012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81">
    <w:name w:val="xl81"/>
    <w:basedOn w:val="Normal"/>
    <w:rsid w:val="00127A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right"/>
      <w:textAlignment w:val="center"/>
    </w:pPr>
    <w:rPr>
      <w:b/>
      <w:bCs/>
      <w:szCs w:val="20"/>
      <w:lang w:eastAsia="pt-BR"/>
    </w:rPr>
  </w:style>
  <w:style w:type="paragraph" w:customStyle="1" w:styleId="xl82">
    <w:name w:val="xl82"/>
    <w:basedOn w:val="Normal"/>
    <w:rsid w:val="00127AE5"/>
    <w:pPr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83">
    <w:name w:val="xl83"/>
    <w:basedOn w:val="Normal"/>
    <w:rsid w:val="00127AE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right"/>
      <w:textAlignment w:val="center"/>
    </w:pPr>
    <w:rPr>
      <w:b/>
      <w:bCs/>
      <w:szCs w:val="20"/>
      <w:lang w:eastAsia="pt-BR"/>
    </w:rPr>
  </w:style>
  <w:style w:type="paragraph" w:customStyle="1" w:styleId="xl84">
    <w:name w:val="xl84"/>
    <w:basedOn w:val="Normal"/>
    <w:rsid w:val="00127AE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Cs w:val="20"/>
      <w:lang w:eastAsia="pt-BR"/>
    </w:rPr>
  </w:style>
  <w:style w:type="paragraph" w:customStyle="1" w:styleId="xl85">
    <w:name w:val="xl85"/>
    <w:basedOn w:val="Normal"/>
    <w:rsid w:val="00127AE5"/>
    <w:pPr>
      <w:shd w:val="clear" w:color="000000" w:fill="FABF8F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xl86">
    <w:name w:val="xl86"/>
    <w:basedOn w:val="Normal"/>
    <w:rsid w:val="00127A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127A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127A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89">
    <w:name w:val="xl89"/>
    <w:basedOn w:val="Normal"/>
    <w:rsid w:val="00127A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90">
    <w:name w:val="xl90"/>
    <w:basedOn w:val="Normal"/>
    <w:rsid w:val="00127A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91">
    <w:name w:val="xl91"/>
    <w:basedOn w:val="Normal"/>
    <w:rsid w:val="00127A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92">
    <w:name w:val="xl92"/>
    <w:basedOn w:val="Normal"/>
    <w:rsid w:val="00127AE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93">
    <w:name w:val="xl93"/>
    <w:basedOn w:val="Normal"/>
    <w:rsid w:val="00127AE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eastAsia="pt-BR"/>
    </w:rPr>
  </w:style>
  <w:style w:type="paragraph" w:customStyle="1" w:styleId="xl94">
    <w:name w:val="xl94"/>
    <w:basedOn w:val="Normal"/>
    <w:rsid w:val="00127AE5"/>
    <w:pPr>
      <w:spacing w:before="100" w:beforeAutospacing="1" w:after="100" w:afterAutospacing="1"/>
      <w:jc w:val="center"/>
      <w:textAlignment w:val="center"/>
    </w:pPr>
    <w:rPr>
      <w:rFonts w:ascii="Arial" w:hAnsi="Arial" w:cs="Arial"/>
      <w:szCs w:val="20"/>
      <w:lang w:eastAsia="pt-BR"/>
    </w:rPr>
  </w:style>
  <w:style w:type="paragraph" w:customStyle="1" w:styleId="xl69">
    <w:name w:val="xl69"/>
    <w:basedOn w:val="Normal"/>
    <w:rsid w:val="0034022A"/>
    <w:pPr>
      <w:spacing w:before="100" w:beforeAutospacing="1" w:after="100" w:afterAutospacing="1"/>
      <w:jc w:val="left"/>
    </w:pPr>
    <w:rPr>
      <w:rFonts w:ascii="Arial" w:hAnsi="Arial"/>
      <w:szCs w:val="20"/>
    </w:rPr>
  </w:style>
  <w:style w:type="paragraph" w:customStyle="1" w:styleId="xl70">
    <w:name w:val="xl70"/>
    <w:basedOn w:val="Normal"/>
    <w:rsid w:val="0034022A"/>
    <w:pPr>
      <w:spacing w:before="100" w:beforeAutospacing="1" w:after="100" w:afterAutospacing="1"/>
      <w:jc w:val="center"/>
      <w:textAlignment w:val="center"/>
    </w:pPr>
    <w:rPr>
      <w:rFonts w:ascii="Arial" w:hAnsi="Arial"/>
      <w:szCs w:val="20"/>
    </w:rPr>
  </w:style>
  <w:style w:type="character" w:styleId="Forte">
    <w:name w:val="Strong"/>
    <w:uiPriority w:val="22"/>
    <w:qFormat/>
    <w:rsid w:val="00153D44"/>
    <w:rPr>
      <w:b/>
      <w:bCs/>
    </w:rPr>
  </w:style>
  <w:style w:type="paragraph" w:styleId="PargrafodaLista">
    <w:name w:val="List Paragraph"/>
    <w:basedOn w:val="Normal"/>
    <w:uiPriority w:val="34"/>
    <w:qFormat/>
    <w:rsid w:val="005013EE"/>
    <w:pPr>
      <w:ind w:left="720"/>
      <w:contextualSpacing/>
    </w:pPr>
  </w:style>
  <w:style w:type="character" w:customStyle="1" w:styleId="normaltextrun">
    <w:name w:val="normaltextrun"/>
    <w:basedOn w:val="Fontepargpadro"/>
    <w:rsid w:val="00ED4215"/>
  </w:style>
  <w:style w:type="character" w:customStyle="1" w:styleId="apple-converted-space">
    <w:name w:val="apple-converted-space"/>
    <w:basedOn w:val="Fontepargpadro"/>
    <w:rsid w:val="00ED4215"/>
  </w:style>
  <w:style w:type="character" w:styleId="Refdecomentrio">
    <w:name w:val="annotation reference"/>
    <w:semiHidden/>
    <w:unhideWhenUsed/>
    <w:rsid w:val="005B5B9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B5B99"/>
    <w:rPr>
      <w:szCs w:val="20"/>
    </w:rPr>
  </w:style>
  <w:style w:type="character" w:customStyle="1" w:styleId="TextodecomentrioChar">
    <w:name w:val="Texto de comentário Char"/>
    <w:link w:val="Textodecomentrio"/>
    <w:semiHidden/>
    <w:rsid w:val="005B5B99"/>
    <w:rPr>
      <w:rFonts w:ascii="Trebuchet MS" w:hAnsi="Trebuchet MS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5B5B99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5B5B99"/>
    <w:rPr>
      <w:rFonts w:ascii="Trebuchet MS" w:hAnsi="Trebuchet MS"/>
      <w:b/>
      <w:bCs/>
      <w:lang w:eastAsia="en-US"/>
    </w:rPr>
  </w:style>
  <w:style w:type="paragraph" w:customStyle="1" w:styleId="xl63">
    <w:name w:val="xl63"/>
    <w:basedOn w:val="Normal"/>
    <w:rsid w:val="009C41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000000"/>
      <w:szCs w:val="20"/>
      <w:lang w:eastAsia="pt-BR"/>
    </w:rPr>
  </w:style>
  <w:style w:type="paragraph" w:customStyle="1" w:styleId="xl64">
    <w:name w:val="xl64"/>
    <w:basedOn w:val="Normal"/>
    <w:rsid w:val="009C419B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0"/>
      <w:lang w:eastAsia="pt-BR"/>
    </w:rPr>
  </w:style>
  <w:style w:type="paragraph" w:customStyle="1" w:styleId="xl65">
    <w:name w:val="xl65"/>
    <w:basedOn w:val="Normal"/>
    <w:rsid w:val="009C41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8"/>
      <w:szCs w:val="18"/>
      <w:lang w:eastAsia="pt-BR"/>
    </w:rPr>
  </w:style>
  <w:style w:type="paragraph" w:customStyle="1" w:styleId="xl66">
    <w:name w:val="xl66"/>
    <w:basedOn w:val="Normal"/>
    <w:rsid w:val="009C419B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0"/>
      <w:lang w:eastAsia="pt-BR"/>
    </w:rPr>
  </w:style>
  <w:style w:type="paragraph" w:customStyle="1" w:styleId="xl67">
    <w:name w:val="xl67"/>
    <w:basedOn w:val="Normal"/>
    <w:rsid w:val="009C41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18"/>
      <w:szCs w:val="18"/>
      <w:lang w:eastAsia="pt-BR"/>
    </w:rPr>
  </w:style>
  <w:style w:type="paragraph" w:customStyle="1" w:styleId="xl68">
    <w:name w:val="xl68"/>
    <w:basedOn w:val="Normal"/>
    <w:rsid w:val="009C41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8"/>
      <w:szCs w:val="18"/>
      <w:lang w:eastAsia="pt-BR"/>
    </w:rPr>
  </w:style>
  <w:style w:type="paragraph" w:customStyle="1" w:styleId="msonormal0">
    <w:name w:val="msonormal"/>
    <w:basedOn w:val="Normal"/>
    <w:rsid w:val="00564860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rojetos.dpf.gov.br/redmine/public/issues/49402" TargetMode="External"/><Relationship Id="rId21" Type="http://schemas.openxmlformats.org/officeDocument/2006/relationships/hyperlink" Target="https://projetos.dpf.gov.br/redmine/public/issues/47326" TargetMode="External"/><Relationship Id="rId42" Type="http://schemas.openxmlformats.org/officeDocument/2006/relationships/hyperlink" Target="https://projetos.dpf.gov.br/redmine/public/issues/46233" TargetMode="External"/><Relationship Id="rId63" Type="http://schemas.openxmlformats.org/officeDocument/2006/relationships/hyperlink" Target="https://projetos.dpf.gov.br/redmine/public/issues/47752" TargetMode="External"/><Relationship Id="rId84" Type="http://schemas.openxmlformats.org/officeDocument/2006/relationships/hyperlink" Target="https://projetos.dpf.gov.br/redmine/public/issues/48860" TargetMode="External"/><Relationship Id="rId138" Type="http://schemas.openxmlformats.org/officeDocument/2006/relationships/hyperlink" Target="https://projetos.dpf.gov.br/redmine/public/issues/47979" TargetMode="External"/><Relationship Id="rId107" Type="http://schemas.openxmlformats.org/officeDocument/2006/relationships/hyperlink" Target="https://projetos.dpf.gov.br/redmine/public/issues/49212" TargetMode="External"/><Relationship Id="rId11" Type="http://schemas.openxmlformats.org/officeDocument/2006/relationships/hyperlink" Target="https://projetos.dpf.gov.br/redmine/public/issues/46990" TargetMode="External"/><Relationship Id="rId32" Type="http://schemas.openxmlformats.org/officeDocument/2006/relationships/hyperlink" Target="https://projetos.dpf.gov.br/redmine/public/issues/36582" TargetMode="External"/><Relationship Id="rId53" Type="http://schemas.openxmlformats.org/officeDocument/2006/relationships/hyperlink" Target="https://projetos.dpf.gov.br/redmine/public/issues/43603" TargetMode="External"/><Relationship Id="rId74" Type="http://schemas.openxmlformats.org/officeDocument/2006/relationships/hyperlink" Target="https://projetos.dpf.gov.br/redmine/public/issues/40514" TargetMode="External"/><Relationship Id="rId128" Type="http://schemas.openxmlformats.org/officeDocument/2006/relationships/hyperlink" Target="https://projetos.dpf.gov.br/redmine/public/issues/50067" TargetMode="External"/><Relationship Id="rId149" Type="http://schemas.openxmlformats.org/officeDocument/2006/relationships/hyperlink" Target="https://projetos.dpf.gov.br/redmine/public/issues/51058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projetos.dpf.gov.br/redmine/public/issues/46598" TargetMode="External"/><Relationship Id="rId22" Type="http://schemas.openxmlformats.org/officeDocument/2006/relationships/hyperlink" Target="https://projetos.dpf.gov.br/redmine/public/issues/47787" TargetMode="External"/><Relationship Id="rId27" Type="http://schemas.openxmlformats.org/officeDocument/2006/relationships/hyperlink" Target="https://projetos.dpf.gov.br/redmine/public/issues/47295" TargetMode="External"/><Relationship Id="rId43" Type="http://schemas.openxmlformats.org/officeDocument/2006/relationships/hyperlink" Target="https://projetos.dpf.gov.br/redmine/public/issues/43713" TargetMode="External"/><Relationship Id="rId48" Type="http://schemas.openxmlformats.org/officeDocument/2006/relationships/hyperlink" Target="https://projetos.dpf.gov.br/redmine/public/issues/49398" TargetMode="External"/><Relationship Id="rId64" Type="http://schemas.openxmlformats.org/officeDocument/2006/relationships/hyperlink" Target="https://projetos.dpf.gov.br/redmine/public/issues/41217" TargetMode="External"/><Relationship Id="rId69" Type="http://schemas.openxmlformats.org/officeDocument/2006/relationships/hyperlink" Target="https://projetos.dpf.gov.br/redmine/public/issues/45669" TargetMode="External"/><Relationship Id="rId113" Type="http://schemas.openxmlformats.org/officeDocument/2006/relationships/hyperlink" Target="https://projetos.dpf.gov.br/redmine/public/issues/46161" TargetMode="External"/><Relationship Id="rId118" Type="http://schemas.openxmlformats.org/officeDocument/2006/relationships/hyperlink" Target="https://projetos.dpf.gov.br/redmine/public/issues/49947" TargetMode="External"/><Relationship Id="rId134" Type="http://schemas.openxmlformats.org/officeDocument/2006/relationships/hyperlink" Target="https://projetos.dpf.gov.br/redmine/public/issues/48745" TargetMode="External"/><Relationship Id="rId139" Type="http://schemas.openxmlformats.org/officeDocument/2006/relationships/hyperlink" Target="https://projetos.dpf.gov.br/redmine/public/issues/48428" TargetMode="External"/><Relationship Id="rId80" Type="http://schemas.openxmlformats.org/officeDocument/2006/relationships/hyperlink" Target="https://projetos.dpf.gov.br/redmine/public/issues/35080" TargetMode="External"/><Relationship Id="rId85" Type="http://schemas.openxmlformats.org/officeDocument/2006/relationships/hyperlink" Target="https://projetos.dpf.gov.br/redmine/public/issues/49745" TargetMode="External"/><Relationship Id="rId150" Type="http://schemas.openxmlformats.org/officeDocument/2006/relationships/hyperlink" Target="https://projetos.dpf.gov.br/redmine/public/issues/49044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projetos.dpf.gov.br/redmine/public/issues/48352" TargetMode="External"/><Relationship Id="rId17" Type="http://schemas.openxmlformats.org/officeDocument/2006/relationships/hyperlink" Target="https://projetos.dpf.gov.br/redmine/public/issues/42106" TargetMode="External"/><Relationship Id="rId33" Type="http://schemas.openxmlformats.org/officeDocument/2006/relationships/hyperlink" Target="https://projetos.dpf.gov.br/redmine/public/issues/47734" TargetMode="External"/><Relationship Id="rId38" Type="http://schemas.openxmlformats.org/officeDocument/2006/relationships/hyperlink" Target="https://projetos.dpf.gov.br/redmine/public/issues/43019" TargetMode="External"/><Relationship Id="rId59" Type="http://schemas.openxmlformats.org/officeDocument/2006/relationships/hyperlink" Target="https://projetos.dpf.gov.br/redmine/public/issues/37356" TargetMode="External"/><Relationship Id="rId103" Type="http://schemas.openxmlformats.org/officeDocument/2006/relationships/hyperlink" Target="https://projetos.dpf.gov.br/redmine/public/projects/sad_sustentacao" TargetMode="External"/><Relationship Id="rId108" Type="http://schemas.openxmlformats.org/officeDocument/2006/relationships/hyperlink" Target="https://projetos.dpf.gov.br/redmine/public/issues/50956" TargetMode="External"/><Relationship Id="rId124" Type="http://schemas.openxmlformats.org/officeDocument/2006/relationships/hyperlink" Target="https://projetos.dpf.gov.br/redmine/public/issues/44875" TargetMode="External"/><Relationship Id="rId129" Type="http://schemas.openxmlformats.org/officeDocument/2006/relationships/hyperlink" Target="https://projetos.dpf.gov.br/redmine/public/issues/49193" TargetMode="External"/><Relationship Id="rId54" Type="http://schemas.openxmlformats.org/officeDocument/2006/relationships/hyperlink" Target="https://projetos.dpf.gov.br/redmine/public/issues/46495" TargetMode="External"/><Relationship Id="rId70" Type="http://schemas.openxmlformats.org/officeDocument/2006/relationships/hyperlink" Target="https://projetos.dpf.gov.br/redmine/public/issues/45779" TargetMode="External"/><Relationship Id="rId75" Type="http://schemas.openxmlformats.org/officeDocument/2006/relationships/hyperlink" Target="https://projetos.dpf.gov.br/redmine/public/issues/45094" TargetMode="External"/><Relationship Id="rId91" Type="http://schemas.openxmlformats.org/officeDocument/2006/relationships/hyperlink" Target="https://projetos.dpf.gov.br/redmine/public/issues/50346" TargetMode="External"/><Relationship Id="rId96" Type="http://schemas.openxmlformats.org/officeDocument/2006/relationships/hyperlink" Target="https://projetos.dpf.gov.br/redmine/public/issues/34313" TargetMode="External"/><Relationship Id="rId140" Type="http://schemas.openxmlformats.org/officeDocument/2006/relationships/hyperlink" Target="https://projetos.dpf.gov.br/redmine/public/issues/48702" TargetMode="External"/><Relationship Id="rId145" Type="http://schemas.openxmlformats.org/officeDocument/2006/relationships/hyperlink" Target="https://projetos.dpf.gov.br/redmine/public/issues/4649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projetos.dpf.gov.br/redmine/public/issues/36231" TargetMode="External"/><Relationship Id="rId28" Type="http://schemas.openxmlformats.org/officeDocument/2006/relationships/hyperlink" Target="https://projetos.dpf.gov.br/redmine/public/issues/49149" TargetMode="External"/><Relationship Id="rId49" Type="http://schemas.openxmlformats.org/officeDocument/2006/relationships/hyperlink" Target="https://projetos.dpf.gov.br/redmine/public/issues/47539" TargetMode="External"/><Relationship Id="rId114" Type="http://schemas.openxmlformats.org/officeDocument/2006/relationships/hyperlink" Target="https://projetos.dpf.gov.br/redmine/public/issues/49660" TargetMode="External"/><Relationship Id="rId119" Type="http://schemas.openxmlformats.org/officeDocument/2006/relationships/hyperlink" Target="https://projetos.dpf.gov.br/redmine/public/issues/49802" TargetMode="External"/><Relationship Id="rId44" Type="http://schemas.openxmlformats.org/officeDocument/2006/relationships/hyperlink" Target="https://projetos.dpf.gov.br/redmine/public/issues/48216" TargetMode="External"/><Relationship Id="rId60" Type="http://schemas.openxmlformats.org/officeDocument/2006/relationships/hyperlink" Target="https://projetos.dpf.gov.br/redmine/public/issues/36894" TargetMode="External"/><Relationship Id="rId65" Type="http://schemas.openxmlformats.org/officeDocument/2006/relationships/hyperlink" Target="https://projetos.dpf.gov.br/redmine/public/issues/48402" TargetMode="External"/><Relationship Id="rId81" Type="http://schemas.openxmlformats.org/officeDocument/2006/relationships/hyperlink" Target="https://projetos.dpf.gov.br/redmine/public/issues/41191" TargetMode="External"/><Relationship Id="rId86" Type="http://schemas.openxmlformats.org/officeDocument/2006/relationships/hyperlink" Target="https://projetos.dpf.gov.br/redmine/public/issues/48083" TargetMode="External"/><Relationship Id="rId130" Type="http://schemas.openxmlformats.org/officeDocument/2006/relationships/hyperlink" Target="https://projetos.dpf.gov.br/redmine/public/issues/50739" TargetMode="External"/><Relationship Id="rId135" Type="http://schemas.openxmlformats.org/officeDocument/2006/relationships/hyperlink" Target="https://projetos.dpf.gov.br/redmine/public/issues/50558" TargetMode="External"/><Relationship Id="rId151" Type="http://schemas.openxmlformats.org/officeDocument/2006/relationships/header" Target="header1.xml"/><Relationship Id="rId156" Type="http://schemas.openxmlformats.org/officeDocument/2006/relationships/theme" Target="theme/theme1.xml"/><Relationship Id="rId13" Type="http://schemas.openxmlformats.org/officeDocument/2006/relationships/hyperlink" Target="https://projetos.dpf.gov.br/redmine/public/issues/47324" TargetMode="External"/><Relationship Id="rId18" Type="http://schemas.openxmlformats.org/officeDocument/2006/relationships/hyperlink" Target="https://projetos.dpf.gov.br/redmine/public/issues/48789" TargetMode="External"/><Relationship Id="rId39" Type="http://schemas.openxmlformats.org/officeDocument/2006/relationships/hyperlink" Target="https://projetos.dpf.gov.br/redmine/public/issues/49170" TargetMode="External"/><Relationship Id="rId109" Type="http://schemas.openxmlformats.org/officeDocument/2006/relationships/hyperlink" Target="https://projetos.dpf.gov.br/redmine/public/issues/49970" TargetMode="External"/><Relationship Id="rId34" Type="http://schemas.openxmlformats.org/officeDocument/2006/relationships/hyperlink" Target="https://projetos.dpf.gov.br/redmine/public/issues/47803" TargetMode="External"/><Relationship Id="rId50" Type="http://schemas.openxmlformats.org/officeDocument/2006/relationships/hyperlink" Target="https://projetos.dpf.gov.br/redmine/public/issues/46537" TargetMode="External"/><Relationship Id="rId55" Type="http://schemas.openxmlformats.org/officeDocument/2006/relationships/hyperlink" Target="https://projetos.dpf.gov.br/redmine/public/issues/46235" TargetMode="External"/><Relationship Id="rId76" Type="http://schemas.openxmlformats.org/officeDocument/2006/relationships/hyperlink" Target="https://projetos.dpf.gov.br/redmine/public/issues/40513" TargetMode="External"/><Relationship Id="rId97" Type="http://schemas.openxmlformats.org/officeDocument/2006/relationships/hyperlink" Target="https://projetos.dpf.gov.br/redmine/public/issues/49946" TargetMode="External"/><Relationship Id="rId104" Type="http://schemas.openxmlformats.org/officeDocument/2006/relationships/hyperlink" Target="https://projetos.dpf.gov.br/redmine/public/issues/49945" TargetMode="External"/><Relationship Id="rId120" Type="http://schemas.openxmlformats.org/officeDocument/2006/relationships/hyperlink" Target="https://projetos.dpf.gov.br/redmine/public/issues/50184" TargetMode="External"/><Relationship Id="rId125" Type="http://schemas.openxmlformats.org/officeDocument/2006/relationships/hyperlink" Target="https://projetos.dpf.gov.br/redmine/public/issues/49024" TargetMode="External"/><Relationship Id="rId141" Type="http://schemas.openxmlformats.org/officeDocument/2006/relationships/hyperlink" Target="https://projetos.dpf.gov.br/redmine/public/issues/48426" TargetMode="External"/><Relationship Id="rId146" Type="http://schemas.openxmlformats.org/officeDocument/2006/relationships/hyperlink" Target="https://projetos.dpf.gov.br/redmine/public/issues/454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projetos.dpf.gov.br/redmine/public/issues/40523" TargetMode="External"/><Relationship Id="rId92" Type="http://schemas.openxmlformats.org/officeDocument/2006/relationships/hyperlink" Target="https://projetos.dpf.gov.br/redmine/public/issues/49048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projetos.dpf.gov.br/redmine/public/issues/48345" TargetMode="External"/><Relationship Id="rId24" Type="http://schemas.openxmlformats.org/officeDocument/2006/relationships/hyperlink" Target="https://projetos.dpf.gov.br/redmine/public/issues/36726" TargetMode="External"/><Relationship Id="rId40" Type="http://schemas.openxmlformats.org/officeDocument/2006/relationships/hyperlink" Target="https://projetos.dpf.gov.br/redmine/public/issues/48400" TargetMode="External"/><Relationship Id="rId45" Type="http://schemas.openxmlformats.org/officeDocument/2006/relationships/hyperlink" Target="https://projetos.dpf.gov.br/redmine/public/issues/43715" TargetMode="External"/><Relationship Id="rId66" Type="http://schemas.openxmlformats.org/officeDocument/2006/relationships/hyperlink" Target="https://projetos.dpf.gov.br/redmine/public/issues/47593" TargetMode="External"/><Relationship Id="rId87" Type="http://schemas.openxmlformats.org/officeDocument/2006/relationships/hyperlink" Target="https://projetos.dpf.gov.br/redmine/public/issues/49651" TargetMode="External"/><Relationship Id="rId110" Type="http://schemas.openxmlformats.org/officeDocument/2006/relationships/hyperlink" Target="https://projetos.dpf.gov.br/redmine/public/issues/39326" TargetMode="External"/><Relationship Id="rId115" Type="http://schemas.openxmlformats.org/officeDocument/2006/relationships/hyperlink" Target="https://projetos.dpf.gov.br/redmine/public/issues/50590" TargetMode="External"/><Relationship Id="rId131" Type="http://schemas.openxmlformats.org/officeDocument/2006/relationships/hyperlink" Target="https://projetos.dpf.gov.br/redmine/public/issues/50743" TargetMode="External"/><Relationship Id="rId136" Type="http://schemas.openxmlformats.org/officeDocument/2006/relationships/hyperlink" Target="https://projetos.dpf.gov.br/redmine/public/issues/48424" TargetMode="External"/><Relationship Id="rId61" Type="http://schemas.openxmlformats.org/officeDocument/2006/relationships/hyperlink" Target="https://projetos.dpf.gov.br/redmine/public/issues/46398" TargetMode="External"/><Relationship Id="rId82" Type="http://schemas.openxmlformats.org/officeDocument/2006/relationships/hyperlink" Target="https://projetos.dpf.gov.br/redmine/public/issues/50442" TargetMode="External"/><Relationship Id="rId152" Type="http://schemas.openxmlformats.org/officeDocument/2006/relationships/header" Target="header2.xml"/><Relationship Id="rId19" Type="http://schemas.openxmlformats.org/officeDocument/2006/relationships/hyperlink" Target="https://projetos.dpf.gov.br/redmine/public/issues/38540" TargetMode="External"/><Relationship Id="rId14" Type="http://schemas.openxmlformats.org/officeDocument/2006/relationships/hyperlink" Target="https://projetos.dpf.gov.br/redmine/public/issues/46977" TargetMode="External"/><Relationship Id="rId30" Type="http://schemas.openxmlformats.org/officeDocument/2006/relationships/hyperlink" Target="https://projetos.dpf.gov.br/redmine/public/issues/34331" TargetMode="External"/><Relationship Id="rId35" Type="http://schemas.openxmlformats.org/officeDocument/2006/relationships/hyperlink" Target="https://projetos.dpf.gov.br/redmine/public/issues/47323" TargetMode="External"/><Relationship Id="rId56" Type="http://schemas.openxmlformats.org/officeDocument/2006/relationships/hyperlink" Target="https://projetos.dpf.gov.br/redmine/public/issues/18940" TargetMode="External"/><Relationship Id="rId77" Type="http://schemas.openxmlformats.org/officeDocument/2006/relationships/hyperlink" Target="https://projetos.dpf.gov.br/redmine/public/issues/45746" TargetMode="External"/><Relationship Id="rId100" Type="http://schemas.openxmlformats.org/officeDocument/2006/relationships/hyperlink" Target="https://projetos.dpf.gov.br/redmine/public/issues/49948" TargetMode="External"/><Relationship Id="rId105" Type="http://schemas.openxmlformats.org/officeDocument/2006/relationships/hyperlink" Target="https://projetos.dpf.gov.br/redmine/public/issues/49212" TargetMode="External"/><Relationship Id="rId126" Type="http://schemas.openxmlformats.org/officeDocument/2006/relationships/hyperlink" Target="https://projetos.dpf.gov.br/redmine/public/issues/36827" TargetMode="External"/><Relationship Id="rId147" Type="http://schemas.openxmlformats.org/officeDocument/2006/relationships/hyperlink" Target="https://projetos.dpf.gov.br/redmine/public/issues/48831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projetos.dpf.gov.br/redmine/public/issues/44555" TargetMode="External"/><Relationship Id="rId72" Type="http://schemas.openxmlformats.org/officeDocument/2006/relationships/hyperlink" Target="https://projetos.dpf.gov.br/redmine/public/issues/40520" TargetMode="External"/><Relationship Id="rId93" Type="http://schemas.openxmlformats.org/officeDocument/2006/relationships/hyperlink" Target="https://projetos.dpf.gov.br/redmine/public/issues/40517" TargetMode="External"/><Relationship Id="rId98" Type="http://schemas.openxmlformats.org/officeDocument/2006/relationships/hyperlink" Target="https://projetos.dpf.gov.br/redmine/public/issues/49948" TargetMode="External"/><Relationship Id="rId121" Type="http://schemas.openxmlformats.org/officeDocument/2006/relationships/hyperlink" Target="https://projetos.dpf.gov.br/redmine/public/issues/50684" TargetMode="External"/><Relationship Id="rId142" Type="http://schemas.openxmlformats.org/officeDocument/2006/relationships/hyperlink" Target="https://projetos.dpf.gov.br/redmine/public/issues/48429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projetos.dpf.gov.br/redmine/public/issues/42713" TargetMode="External"/><Relationship Id="rId46" Type="http://schemas.openxmlformats.org/officeDocument/2006/relationships/hyperlink" Target="https://projetos.dpf.gov.br/redmine/public/issues/40468" TargetMode="External"/><Relationship Id="rId67" Type="http://schemas.openxmlformats.org/officeDocument/2006/relationships/hyperlink" Target="https://projetos.dpf.gov.br/redmine/public/issues/49360" TargetMode="External"/><Relationship Id="rId116" Type="http://schemas.openxmlformats.org/officeDocument/2006/relationships/hyperlink" Target="https://projetos.dpf.gov.br/redmine/public/issues/16940" TargetMode="External"/><Relationship Id="rId137" Type="http://schemas.openxmlformats.org/officeDocument/2006/relationships/hyperlink" Target="https://projetos.dpf.gov.br/redmine/public/issues/48425" TargetMode="External"/><Relationship Id="rId20" Type="http://schemas.openxmlformats.org/officeDocument/2006/relationships/hyperlink" Target="https://projetos.dpf.gov.br/redmine/public/issues/21134" TargetMode="External"/><Relationship Id="rId41" Type="http://schemas.openxmlformats.org/officeDocument/2006/relationships/hyperlink" Target="https://projetos.dpf.gov.br/redmine/public/issues/46236" TargetMode="External"/><Relationship Id="rId62" Type="http://schemas.openxmlformats.org/officeDocument/2006/relationships/hyperlink" Target="https://projetos.dpf.gov.br/redmine/public/issues/47851" TargetMode="External"/><Relationship Id="rId83" Type="http://schemas.openxmlformats.org/officeDocument/2006/relationships/hyperlink" Target="https://projetos.dpf.gov.br/redmine/public/issues/49041" TargetMode="External"/><Relationship Id="rId88" Type="http://schemas.openxmlformats.org/officeDocument/2006/relationships/hyperlink" Target="https://projetos.dpf.gov.br/redmine/public/issues/46653" TargetMode="External"/><Relationship Id="rId111" Type="http://schemas.openxmlformats.org/officeDocument/2006/relationships/hyperlink" Target="https://projetos.dpf.gov.br/redmine/public/issues/45868" TargetMode="External"/><Relationship Id="rId132" Type="http://schemas.openxmlformats.org/officeDocument/2006/relationships/hyperlink" Target="https://projetos.dpf.gov.br/redmine/public/issues/48733" TargetMode="External"/><Relationship Id="rId153" Type="http://schemas.openxmlformats.org/officeDocument/2006/relationships/footer" Target="footer1.xml"/><Relationship Id="rId15" Type="http://schemas.openxmlformats.org/officeDocument/2006/relationships/hyperlink" Target="https://projetos.dpf.gov.br/redmine/public/issues/45812" TargetMode="External"/><Relationship Id="rId36" Type="http://schemas.openxmlformats.org/officeDocument/2006/relationships/hyperlink" Target="https://projetos.dpf.gov.br/redmine/public/issues/44929" TargetMode="External"/><Relationship Id="rId57" Type="http://schemas.openxmlformats.org/officeDocument/2006/relationships/hyperlink" Target="https://projetos.dpf.gov.br/redmine/public/issues/46307" TargetMode="External"/><Relationship Id="rId106" Type="http://schemas.openxmlformats.org/officeDocument/2006/relationships/hyperlink" Target="https://projetos.dpf.gov.br/redmine/public/projects/e-log-sustentacao" TargetMode="External"/><Relationship Id="rId127" Type="http://schemas.openxmlformats.org/officeDocument/2006/relationships/hyperlink" Target="https://projetos.dpf.gov.br/redmine/public/issues/33625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projetos.dpf.gov.br/redmine/public/issues/20356" TargetMode="External"/><Relationship Id="rId52" Type="http://schemas.openxmlformats.org/officeDocument/2006/relationships/hyperlink" Target="https://projetos.dpf.gov.br/redmine/public/issues/45811" TargetMode="External"/><Relationship Id="rId73" Type="http://schemas.openxmlformats.org/officeDocument/2006/relationships/hyperlink" Target="https://projetos.dpf.gov.br/redmine/public/issues/40516" TargetMode="External"/><Relationship Id="rId78" Type="http://schemas.openxmlformats.org/officeDocument/2006/relationships/hyperlink" Target="https://projetos.dpf.gov.br/redmine/public/issues/47838" TargetMode="External"/><Relationship Id="rId94" Type="http://schemas.openxmlformats.org/officeDocument/2006/relationships/hyperlink" Target="https://projetos.dpf.gov.br/redmine/public/issues/35126" TargetMode="External"/><Relationship Id="rId99" Type="http://schemas.openxmlformats.org/officeDocument/2006/relationships/hyperlink" Target="https://projetos.dpf.gov.br/redmine/public/projects/e-log-sustentacao" TargetMode="External"/><Relationship Id="rId101" Type="http://schemas.openxmlformats.org/officeDocument/2006/relationships/hyperlink" Target="https://projetos.dpf.gov.br/redmine/public/issues/49949" TargetMode="External"/><Relationship Id="rId122" Type="http://schemas.openxmlformats.org/officeDocument/2006/relationships/hyperlink" Target="https://projetos.dpf.gov.br/redmine/public/issues/49026" TargetMode="External"/><Relationship Id="rId143" Type="http://schemas.openxmlformats.org/officeDocument/2006/relationships/hyperlink" Target="https://projetos.dpf.gov.br/redmine/public/issues/45864" TargetMode="External"/><Relationship Id="rId148" Type="http://schemas.openxmlformats.org/officeDocument/2006/relationships/hyperlink" Target="https://projetos.dpf.gov.br/redmine/public/issues/4896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projetos.dpf.gov.br/redmine/public/issues/38544" TargetMode="External"/><Relationship Id="rId47" Type="http://schemas.openxmlformats.org/officeDocument/2006/relationships/hyperlink" Target="https://projetos.dpf.gov.br/redmine/public/issues/49022" TargetMode="External"/><Relationship Id="rId68" Type="http://schemas.openxmlformats.org/officeDocument/2006/relationships/hyperlink" Target="https://projetos.dpf.gov.br/redmine/public/issues/43159" TargetMode="External"/><Relationship Id="rId89" Type="http://schemas.openxmlformats.org/officeDocument/2006/relationships/hyperlink" Target="https://projetos.dpf.gov.br/redmine/public/issues/2848" TargetMode="External"/><Relationship Id="rId112" Type="http://schemas.openxmlformats.org/officeDocument/2006/relationships/hyperlink" Target="https://projetos.dpf.gov.br/redmine/public/issues/50493" TargetMode="External"/><Relationship Id="rId133" Type="http://schemas.openxmlformats.org/officeDocument/2006/relationships/hyperlink" Target="https://projetos.dpf.gov.br/redmine/public/issues/50865" TargetMode="External"/><Relationship Id="rId154" Type="http://schemas.openxmlformats.org/officeDocument/2006/relationships/header" Target="header3.xml"/><Relationship Id="rId16" Type="http://schemas.openxmlformats.org/officeDocument/2006/relationships/hyperlink" Target="https://projetos.dpf.gov.br/redmine/public/issues/39307" TargetMode="External"/><Relationship Id="rId37" Type="http://schemas.openxmlformats.org/officeDocument/2006/relationships/hyperlink" Target="https://projetos.dpf.gov.br/redmine/public/issues/45769" TargetMode="External"/><Relationship Id="rId58" Type="http://schemas.openxmlformats.org/officeDocument/2006/relationships/hyperlink" Target="https://projetos.dpf.gov.br/redmine/public/issues/35203" TargetMode="External"/><Relationship Id="rId79" Type="http://schemas.openxmlformats.org/officeDocument/2006/relationships/hyperlink" Target="https://projetos.dpf.gov.br/redmine/public/issues/47253" TargetMode="External"/><Relationship Id="rId102" Type="http://schemas.openxmlformats.org/officeDocument/2006/relationships/hyperlink" Target="https://projetos.dpf.gov.br/redmine/public/issues/49945" TargetMode="External"/><Relationship Id="rId123" Type="http://schemas.openxmlformats.org/officeDocument/2006/relationships/hyperlink" Target="https://projetos.dpf.gov.br/redmine/public/issues/49027" TargetMode="External"/><Relationship Id="rId144" Type="http://schemas.openxmlformats.org/officeDocument/2006/relationships/hyperlink" Target="https://projetos.dpf.gov.br/redmine/public/issues/47151" TargetMode="External"/><Relationship Id="rId90" Type="http://schemas.openxmlformats.org/officeDocument/2006/relationships/hyperlink" Target="https://projetos.dpf.gov.br/redmine/public/issues/5044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ramasco\Desktop\CM_yyyymmdd_Proposta_T&#233;cinca%20Rev%2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554CA7442EF46A417A6F50A9C26E5" ma:contentTypeVersion="0" ma:contentTypeDescription="Crie um novo documento." ma:contentTypeScope="" ma:versionID="8beff3d78d7c561232b0a86d7d273f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9468b0e37e4891bc5b0d60070b4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A4960-D155-4BF6-BB95-597CBE6D6A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EAB270-3BE0-4832-AC9C-34687A73C6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7B3E81-D9D6-4E4D-A4C7-A3CFC3B0AA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786DD-CB4A-4962-BA7B-9964F2A42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Settings\mramasco\Desktop\CM_yyyymmdd_Proposta_Técinca Rev 0.dot</Template>
  <TotalTime>1214</TotalTime>
  <Pages>11</Pages>
  <Words>5068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</vt:lpstr>
    </vt:vector>
  </TitlesOfParts>
  <Company>Stefanini IT Solutions</Company>
  <LinksUpToDate>false</LinksUpToDate>
  <CharactersWithSpaces>32374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subject/>
  <dc:creator>mramasco</dc:creator>
  <cp:keywords/>
  <dc:description/>
  <cp:lastModifiedBy>Diego Henrique Figueiredo</cp:lastModifiedBy>
  <cp:revision>36</cp:revision>
  <cp:lastPrinted>2012-10-11T14:30:00Z</cp:lastPrinted>
  <dcterms:created xsi:type="dcterms:W3CDTF">2019-06-14T20:02:00Z</dcterms:created>
  <dcterms:modified xsi:type="dcterms:W3CDTF">2020-06-30T19:08:00Z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abr-04</vt:lpwstr>
  </property>
  <property fmtid="{D5CDD505-2E9C-101B-9397-08002B2CF9AE}" pid="3" name="Checked by">
    <vt:lpwstr>Washington Souza</vt:lpwstr>
  </property>
  <property fmtid="{D5CDD505-2E9C-101B-9397-08002B2CF9AE}" pid="4" name="ContentType">
    <vt:lpwstr>Documento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>mramasco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</Properties>
</file>